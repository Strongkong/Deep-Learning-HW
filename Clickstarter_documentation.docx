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61AC" w:rsidRPr="00464644" w:rsidRDefault="001461AC" w:rsidP="001461AC">
      <w:pPr>
        <w:pStyle w:val="Cm"/>
      </w:pPr>
      <w:r w:rsidRPr="00464644">
        <w:t>Kicksta</w:t>
      </w:r>
      <w:bookmarkStart w:id="0" w:name="_GoBack"/>
      <w:bookmarkEnd w:id="0"/>
      <w:r w:rsidRPr="00464644">
        <w:t>rter</w:t>
      </w:r>
      <w:r w:rsidR="00887312" w:rsidRPr="00464644">
        <w:t xml:space="preserve"> success prediction using Regression and NLP</w:t>
      </w:r>
    </w:p>
    <w:p w:rsidR="00E52FC5" w:rsidRPr="00464644" w:rsidRDefault="002F6388" w:rsidP="00E52FC5">
      <w:pPr>
        <w:pStyle w:val="AuthorBylines"/>
      </w:pPr>
      <w:proofErr w:type="spellStart"/>
      <w:r w:rsidRPr="00464644">
        <w:t>ClickStarter</w:t>
      </w:r>
      <w:proofErr w:type="spellEnd"/>
      <w:r w:rsidRPr="00464644">
        <w:br/>
      </w:r>
      <w:proofErr w:type="spellStart"/>
      <w:r w:rsidR="00E52FC5" w:rsidRPr="00464644">
        <w:t>Csukás</w:t>
      </w:r>
      <w:proofErr w:type="spellEnd"/>
      <w:r w:rsidR="00E52FC5" w:rsidRPr="00464644">
        <w:t xml:space="preserve"> </w:t>
      </w:r>
      <w:proofErr w:type="spellStart"/>
      <w:r w:rsidR="00E52FC5" w:rsidRPr="00464644">
        <w:t>Tamás</w:t>
      </w:r>
      <w:proofErr w:type="spellEnd"/>
      <w:r w:rsidR="00E52FC5" w:rsidRPr="00464644">
        <w:t xml:space="preserve">, </w:t>
      </w:r>
      <w:proofErr w:type="spellStart"/>
      <w:r w:rsidR="00E52FC5" w:rsidRPr="00464644">
        <w:t>Sillye</w:t>
      </w:r>
      <w:proofErr w:type="spellEnd"/>
      <w:r w:rsidR="00E52FC5" w:rsidRPr="00464644">
        <w:t xml:space="preserve"> </w:t>
      </w:r>
      <w:proofErr w:type="spellStart"/>
      <w:r w:rsidR="00E52FC5" w:rsidRPr="00464644">
        <w:t>Márk</w:t>
      </w:r>
      <w:proofErr w:type="spellEnd"/>
      <w:r w:rsidR="00E52FC5" w:rsidRPr="00464644">
        <w:t xml:space="preserve">, </w:t>
      </w:r>
      <w:proofErr w:type="spellStart"/>
      <w:r w:rsidR="00E52FC5" w:rsidRPr="00464644">
        <w:t>Tóth</w:t>
      </w:r>
      <w:proofErr w:type="spellEnd"/>
      <w:r w:rsidR="00E52FC5" w:rsidRPr="00464644">
        <w:t xml:space="preserve"> Attila</w:t>
      </w:r>
    </w:p>
    <w:p w:rsidR="00E52FC5" w:rsidRPr="00464644" w:rsidRDefault="00E52FC5" w:rsidP="001461AC">
      <w:pPr>
        <w:pStyle w:val="Abstract"/>
        <w:sectPr w:rsidR="00E52FC5" w:rsidRPr="00464644" w:rsidSect="00E52FC5">
          <w:headerReference w:type="default" r:id="rId8"/>
          <w:footerReference w:type="even" r:id="rId9"/>
          <w:footerReference w:type="default" r:id="rId10"/>
          <w:footerReference w:type="first" r:id="rId11"/>
          <w:type w:val="continuous"/>
          <w:pgSz w:w="12240" w:h="15840"/>
          <w:pgMar w:top="1440" w:right="1440" w:bottom="1440" w:left="1440" w:header="720" w:footer="720" w:gutter="0"/>
          <w:cols w:space="720"/>
          <w:docGrid w:linePitch="360"/>
        </w:sectPr>
      </w:pPr>
    </w:p>
    <w:p w:rsidR="00E52FC5" w:rsidRPr="00464644" w:rsidRDefault="001461AC" w:rsidP="001461AC">
      <w:pPr>
        <w:pStyle w:val="Abstract"/>
      </w:pPr>
      <w:r w:rsidRPr="00464644">
        <w:t>People have always been obsessed with predicting future events, whether next week’s lottery numbers or future health risks, knowing the future is always beneficial.</w:t>
      </w:r>
      <w:r w:rsidRPr="00464644">
        <w:br/>
        <w:t>Kickstarter is the world’s largest crowdfunding platform for projects from all around the globe. People who want to get funded create projects and set goals for them. They share these projects with the users of the website, who can then browse them and fund the ones they like. These projects have a deadline, if they reach their goal by the deadline, they are labelled successful, if they fail to reach their goal, they are labeled failed.</w:t>
      </w:r>
      <w:r w:rsidRPr="00464644">
        <w:br/>
        <w:t>Creators want to know whether they can reach their goals in time and make their visions reality. Our Deep Learning project tries to predict the success of a project using the data that the user provides to Kickstarter. The model is trained on historical Kickstarter data and uses a mix of Dense Neural Networks and Convolutional Neural Networks to predict the success.</w:t>
      </w:r>
    </w:p>
    <w:p w:rsidR="00545DE3" w:rsidRPr="00397A48" w:rsidRDefault="001461AC" w:rsidP="001461AC">
      <w:pPr>
        <w:pStyle w:val="Abstract"/>
        <w:rPr>
          <w:lang w:val="hu-HU"/>
        </w:rPr>
        <w:sectPr w:rsidR="00545DE3" w:rsidRPr="00397A48" w:rsidSect="00E52FC5">
          <w:type w:val="continuous"/>
          <w:pgSz w:w="12240" w:h="15840"/>
          <w:pgMar w:top="1440" w:right="1440" w:bottom="1440" w:left="1440" w:header="720" w:footer="720" w:gutter="0"/>
          <w:cols w:space="720"/>
          <w:docGrid w:linePitch="360"/>
        </w:sectPr>
      </w:pPr>
      <w:r w:rsidRPr="00397A48">
        <w:rPr>
          <w:lang w:val="hu-HU"/>
        </w:rPr>
        <w:t xml:space="preserve">Az embereket mindig is érdekelte, hogy mit rejt a jövő. Ha tudhatnánk, mik lesznek a jövő heti lottószámok, vagy milyen betegségeink lesznek, </w:t>
      </w:r>
      <w:r w:rsidR="00AD455B" w:rsidRPr="00397A48">
        <w:rPr>
          <w:lang w:val="hu-HU"/>
        </w:rPr>
        <w:t>fel tudnánk készülni a jövőre</w:t>
      </w:r>
      <w:r w:rsidRPr="00397A48">
        <w:rPr>
          <w:lang w:val="hu-HU"/>
        </w:rPr>
        <w:t>.</w:t>
      </w:r>
      <w:r w:rsidRPr="00397A48">
        <w:rPr>
          <w:lang w:val="hu-HU"/>
        </w:rPr>
        <w:br/>
        <w:t>A Kickstarter a világ legnagyobb közösségi finanszírozó oldala, amely segíti a világ minden tájáról érkező az innovatív projektek anyagi támogatását. A projekt tulajdonosok megosztják az oldalon a projekt ötleteiket, illetve kitűznek egy anyagi célt, amivel a projekt megvalósítható. A weboldal felhasználói pedig böngészik a projekteket, és ha találnak olyan projektet, ami felkeltette az érdeklődésüket, pénzzel támogatják azt. Minden projektnek van egy határideje, ameddig össze kell gyűlnie a pénznek. Ha összegyűlik, akkor sikeresnek titulálják a projektet, ha nem, akkor pedig sikertelennek.</w:t>
      </w:r>
      <w:r w:rsidRPr="00397A48">
        <w:rPr>
          <w:lang w:val="hu-HU"/>
        </w:rPr>
        <w:br/>
        <w:t xml:space="preserve">A projektek megalkotói tudni szeretnék, hogy el tudják-e érni a céljaikat és ezáltal meg tudják-e valósítani álmaikat. A Deep </w:t>
      </w:r>
      <w:proofErr w:type="spellStart"/>
      <w:r w:rsidRPr="00397A48">
        <w:rPr>
          <w:lang w:val="hu-HU"/>
        </w:rPr>
        <w:t>Learning</w:t>
      </w:r>
      <w:proofErr w:type="spellEnd"/>
      <w:r w:rsidRPr="00397A48">
        <w:rPr>
          <w:lang w:val="hu-HU"/>
        </w:rPr>
        <w:t xml:space="preserve"> projektünk megpróbálja megjósolni, hogy a projekt sikeres lesz-e a felhasználó által megadott adatok alapján. A modell a Kickstarterről lementett adatokból lett tanítva és sűrű, illetve </w:t>
      </w:r>
      <w:proofErr w:type="spellStart"/>
      <w:r w:rsidRPr="00397A48">
        <w:rPr>
          <w:lang w:val="hu-HU"/>
        </w:rPr>
        <w:t>konvolúciós</w:t>
      </w:r>
      <w:proofErr w:type="spellEnd"/>
      <w:r w:rsidRPr="00397A48">
        <w:rPr>
          <w:lang w:val="hu-HU"/>
        </w:rPr>
        <w:t xml:space="preserve"> neurális hálókat használ a siker megjóslására</w:t>
      </w:r>
    </w:p>
    <w:p w:rsidR="001461AC" w:rsidRPr="00464644" w:rsidRDefault="001461AC" w:rsidP="001461AC">
      <w:pPr>
        <w:pStyle w:val="Cmsor1"/>
      </w:pPr>
      <w:r w:rsidRPr="00464644">
        <w:t>Introduction</w:t>
      </w:r>
    </w:p>
    <w:p w:rsidR="001461AC" w:rsidRPr="00464644" w:rsidRDefault="001461AC" w:rsidP="00CE05A7">
      <w:pPr>
        <w:pStyle w:val="Szvegtrzs"/>
      </w:pPr>
      <w:r w:rsidRPr="00464644">
        <w:t xml:space="preserve">Kickstarter projects are </w:t>
      </w:r>
      <w:proofErr w:type="gramStart"/>
      <w:r w:rsidRPr="00464644">
        <w:t>fascinating, but</w:t>
      </w:r>
      <w:proofErr w:type="gramEnd"/>
      <w:r w:rsidRPr="00464644">
        <w:t xml:space="preserve"> putting a lot of effort into something that eventually fails, is painful. We were curious whether it is possible to predict a project’s success, and if it is, with what certainty can a neural network predict it.</w:t>
      </w:r>
    </w:p>
    <w:p w:rsidR="001461AC" w:rsidRPr="00464644" w:rsidRDefault="001461AC" w:rsidP="001461AC">
      <w:pPr>
        <w:pStyle w:val="Cmsor1"/>
      </w:pPr>
      <w:r w:rsidRPr="00464644">
        <w:t>About Kickstarter prediction</w:t>
      </w:r>
    </w:p>
    <w:p w:rsidR="00104837" w:rsidRPr="00104837" w:rsidRDefault="001461AC" w:rsidP="00104837">
      <w:pPr>
        <w:pStyle w:val="Szvegtrzs"/>
      </w:pPr>
      <w:r w:rsidRPr="00464644">
        <w:t xml:space="preserve">We found a dataset on Kaggle and saw a couple of kernels using different regressions and statistical approaches with an accuracy of around 60-70%, which at first seemed </w:t>
      </w:r>
      <w:proofErr w:type="gramStart"/>
      <w:r w:rsidRPr="00464644">
        <w:t>pretty low</w:t>
      </w:r>
      <w:proofErr w:type="gramEnd"/>
      <w:r w:rsidRPr="00464644">
        <w:t>. We were curious about how Kickstarter predictions can be improved.</w:t>
      </w:r>
      <w:r w:rsidR="00104837">
        <w:br w:type="column"/>
      </w:r>
    </w:p>
    <w:p w:rsidR="001461AC" w:rsidRPr="00464644" w:rsidRDefault="001461AC" w:rsidP="001461AC">
      <w:pPr>
        <w:pStyle w:val="Cmsor1"/>
      </w:pPr>
      <w:r w:rsidRPr="00464644">
        <w:t>Networks</w:t>
      </w:r>
    </w:p>
    <w:p w:rsidR="001461AC" w:rsidRPr="00464644" w:rsidRDefault="001461AC" w:rsidP="00CE05A7">
      <w:pPr>
        <w:pStyle w:val="Szvegtrzs"/>
      </w:pPr>
      <w:r w:rsidRPr="00464644">
        <w:t xml:space="preserve">We used </w:t>
      </w:r>
      <w:r w:rsidR="0088142F">
        <w:t xml:space="preserve">a mix of </w:t>
      </w:r>
      <w:r w:rsidR="00751178">
        <w:t>fully-connected</w:t>
      </w:r>
      <w:r w:rsidRPr="00464644">
        <w:t xml:space="preserve"> and convolutional networks to predict the success of projects.</w:t>
      </w:r>
    </w:p>
    <w:p w:rsidR="001461AC" w:rsidRPr="00464644" w:rsidRDefault="001461AC" w:rsidP="001461AC">
      <w:pPr>
        <w:pStyle w:val="Cmsor1"/>
      </w:pPr>
      <w:r w:rsidRPr="00464644">
        <w:t>Implementation</w:t>
      </w:r>
    </w:p>
    <w:p w:rsidR="001461AC" w:rsidRPr="00464644" w:rsidRDefault="001461AC" w:rsidP="00CE05A7">
      <w:pPr>
        <w:pStyle w:val="Szvegtrzs"/>
      </w:pPr>
      <w:r w:rsidRPr="00464644">
        <w:t xml:space="preserve">Our idea was to improve this accuracy using NLP. The Kaggle dataset however contained only the name of the project, which is not enough information. </w:t>
      </w:r>
    </w:p>
    <w:p w:rsidR="001461AC" w:rsidRPr="00464644" w:rsidRDefault="001461AC" w:rsidP="00CE05A7">
      <w:pPr>
        <w:pStyle w:val="Cmsor2"/>
      </w:pPr>
      <w:r w:rsidRPr="00464644">
        <w:t>Finding proper datasets</w:t>
      </w:r>
    </w:p>
    <w:p w:rsidR="001461AC" w:rsidRPr="00464644" w:rsidRDefault="001461AC" w:rsidP="00CE05A7">
      <w:pPr>
        <w:pStyle w:val="Szvegtrzs"/>
      </w:pPr>
      <w:r w:rsidRPr="00464644">
        <w:t>We found another dataset, mined by a web crawler, which was a rawer dataset consisting of 51 separate CSV files. We merged these files and extracted the necessary description field called blurb.</w:t>
      </w:r>
    </w:p>
    <w:p w:rsidR="001461AC" w:rsidRPr="00464644" w:rsidRDefault="001461AC" w:rsidP="00CE05A7">
      <w:pPr>
        <w:pStyle w:val="Szvegtrzs"/>
      </w:pPr>
      <w:r w:rsidRPr="00464644">
        <w:t>We pre-cleaned the datasets separately, removing any rows that contained incomplete rows.</w:t>
      </w:r>
    </w:p>
    <w:p w:rsidR="001461AC" w:rsidRPr="00464644" w:rsidRDefault="001461AC" w:rsidP="00CE05A7">
      <w:pPr>
        <w:pStyle w:val="Szvegtrzs"/>
      </w:pPr>
      <w:r w:rsidRPr="00464644">
        <w:t>We then joined the datasets on the project IDs and started cleaning them.</w:t>
      </w:r>
    </w:p>
    <w:p w:rsidR="00BD4310" w:rsidRPr="00464644" w:rsidRDefault="00BD4310" w:rsidP="00BD4310">
      <w:pPr>
        <w:pStyle w:val="Figure"/>
        <w:keepNext/>
        <w:sectPr w:rsidR="00BD4310" w:rsidRPr="00464644" w:rsidSect="00277F06">
          <w:type w:val="continuous"/>
          <w:pgSz w:w="12240" w:h="15840"/>
          <w:pgMar w:top="1440" w:right="1440" w:bottom="1440" w:left="1440" w:header="720" w:footer="720" w:gutter="0"/>
          <w:cols w:num="2" w:space="720"/>
          <w:docGrid w:linePitch="360"/>
        </w:sectPr>
      </w:pPr>
    </w:p>
    <w:p w:rsidR="00BD4310" w:rsidRPr="00464644" w:rsidRDefault="00BD4310" w:rsidP="00BD4310">
      <w:pPr>
        <w:pStyle w:val="Figure"/>
        <w:keepNext/>
        <w:sectPr w:rsidR="00BD4310" w:rsidRPr="00464644" w:rsidSect="00BD4310">
          <w:type w:val="continuous"/>
          <w:pgSz w:w="12240" w:h="15840"/>
          <w:pgMar w:top="1440" w:right="1440" w:bottom="1440" w:left="1440" w:header="720" w:footer="720" w:gutter="0"/>
          <w:cols w:space="720"/>
          <w:docGrid w:linePitch="360"/>
        </w:sectPr>
      </w:pPr>
      <w:r w:rsidRPr="00464644">
        <w:rPr>
          <w:noProof/>
          <w:lang w:eastAsia="hu-HU"/>
        </w:rPr>
        <w:lastRenderedPageBreak/>
        <w:drawing>
          <wp:inline distT="0" distB="0" distL="0" distR="0">
            <wp:extent cx="5989732" cy="4314825"/>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mount_by_main_category.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10194" cy="4329565"/>
                    </a:xfrm>
                    <a:prstGeom prst="rect">
                      <a:avLst/>
                    </a:prstGeom>
                  </pic:spPr>
                </pic:pic>
              </a:graphicData>
            </a:graphic>
          </wp:inline>
        </w:drawing>
      </w:r>
    </w:p>
    <w:p w:rsidR="0003684C" w:rsidRPr="00464644" w:rsidRDefault="001D62D6" w:rsidP="00BD4310">
      <w:pPr>
        <w:pStyle w:val="Kpalrs"/>
        <w:jc w:val="left"/>
      </w:pPr>
      <w:r>
        <w:fldChar w:fldCharType="begin"/>
      </w:r>
      <w:r>
        <w:instrText xml:space="preserve"> SEQ Figure \* ARABIC </w:instrText>
      </w:r>
      <w:r>
        <w:fldChar w:fldCharType="separate"/>
      </w:r>
      <w:r w:rsidR="00C84797">
        <w:rPr>
          <w:noProof/>
        </w:rPr>
        <w:t>1</w:t>
      </w:r>
      <w:r>
        <w:rPr>
          <w:noProof/>
        </w:rPr>
        <w:fldChar w:fldCharType="end"/>
      </w:r>
      <w:r w:rsidR="00BD4310" w:rsidRPr="00464644">
        <w:t>. Figure Number of projects per main category.</w:t>
      </w:r>
    </w:p>
    <w:p w:rsidR="001461AC" w:rsidRPr="00464644" w:rsidRDefault="001461AC" w:rsidP="001461AC">
      <w:pPr>
        <w:pStyle w:val="Cmsor2"/>
      </w:pPr>
      <w:r w:rsidRPr="00464644">
        <w:t>Cleaning the datasets</w:t>
      </w:r>
    </w:p>
    <w:p w:rsidR="0003684C" w:rsidRPr="00464644" w:rsidRDefault="001461AC" w:rsidP="00CE05A7">
      <w:pPr>
        <w:pStyle w:val="Szvegtrzs"/>
      </w:pPr>
      <w:r w:rsidRPr="00464644">
        <w:t xml:space="preserve">First, we removed the whitespaces from the header names. Then, we removed columns that were unnecessary. </w:t>
      </w:r>
    </w:p>
    <w:p w:rsidR="0003684C" w:rsidRPr="00464644" w:rsidRDefault="001461AC" w:rsidP="00CE05A7">
      <w:pPr>
        <w:pStyle w:val="Szvegtrzs"/>
      </w:pPr>
      <w:r w:rsidRPr="00464644">
        <w:t xml:space="preserve">The spotlight and staff pick fields had to be removed, because project owners, who have been successfully funded will be awarded spotlight, so spotlight has a correlation of 1 with the success of the project. We tried to teach the network while having the spotlight field as input data, and it had an accuracy of 99+%, meaning it learned, that the spotlight fields correlates with the success. </w:t>
      </w:r>
    </w:p>
    <w:p w:rsidR="0003684C" w:rsidRPr="00464644" w:rsidRDefault="001461AC" w:rsidP="00CE05A7">
      <w:pPr>
        <w:pStyle w:val="Szvegtrzs"/>
      </w:pPr>
      <w:r w:rsidRPr="00464644">
        <w:t xml:space="preserve">The staff pick field is also awarded during the project, so it is not an input data either. </w:t>
      </w:r>
    </w:p>
    <w:p w:rsidR="0003684C" w:rsidRPr="00464644" w:rsidRDefault="001461AC" w:rsidP="00CE05A7">
      <w:pPr>
        <w:pStyle w:val="Szvegtrzs"/>
      </w:pPr>
      <w:r w:rsidRPr="00464644">
        <w:t xml:space="preserve">We also removed the different currency versions of the goal and pledged fields, and only kept the real US Dollar values. </w:t>
      </w:r>
    </w:p>
    <w:p w:rsidR="001461AC" w:rsidRPr="00464644" w:rsidRDefault="001461AC" w:rsidP="00CE05A7">
      <w:pPr>
        <w:pStyle w:val="Szvegtrzs"/>
      </w:pPr>
      <w:r w:rsidRPr="00464644">
        <w:t>We also calculated a new field called duration from the project launch and project deadline fields and encoded the categorical features with one-hot encoding.</w:t>
      </w:r>
      <w:r w:rsidR="00654E5D" w:rsidRPr="00464644">
        <w:rPr>
          <w:noProof/>
        </w:rPr>
        <w:t xml:space="preserve"> </w:t>
      </w:r>
    </w:p>
    <w:p w:rsidR="0003684C" w:rsidRPr="00464644" w:rsidRDefault="001461AC" w:rsidP="00CE05A7">
      <w:pPr>
        <w:pStyle w:val="Szvegtrzs"/>
      </w:pPr>
      <w:r w:rsidRPr="00464644">
        <w:t xml:space="preserve">After that, we tried to process the name and description (blurb) fields with different methods. First, we tried to remove unnecessary characters with Regex, which didn’t produce good results. </w:t>
      </w:r>
    </w:p>
    <w:p w:rsidR="0003684C" w:rsidRPr="00464644" w:rsidRDefault="001461AC" w:rsidP="00CE05A7">
      <w:pPr>
        <w:pStyle w:val="Szvegtrzs"/>
      </w:pPr>
      <w:r w:rsidRPr="00464644">
        <w:t xml:space="preserve">Then, we tried to clean it by removing stop words and non-alpha characters. This didn’t produce good results either. </w:t>
      </w:r>
    </w:p>
    <w:p w:rsidR="001461AC" w:rsidRPr="00464644" w:rsidRDefault="001461AC" w:rsidP="00CE05A7">
      <w:pPr>
        <w:pStyle w:val="Szvegtrzs"/>
      </w:pPr>
      <w:r w:rsidRPr="00464644">
        <w:t xml:space="preserve">Finally, we decided to use a library called </w:t>
      </w:r>
      <w:proofErr w:type="spellStart"/>
      <w:r w:rsidRPr="00464644">
        <w:t>langdetect</w:t>
      </w:r>
      <w:proofErr w:type="spellEnd"/>
      <w:r w:rsidRPr="00464644">
        <w:t xml:space="preserve"> to detect the language of each project’s text and throw away the non-English ones (which were about 3000 projects at that point), and then we used a library called Pattern to parse and tokenize the text and to find stem words, then removed words with non-alpha characters and the stop words. </w:t>
      </w:r>
    </w:p>
    <w:p w:rsidR="001461AC" w:rsidRPr="00464644" w:rsidRDefault="001461AC" w:rsidP="001461AC">
      <w:pPr>
        <w:pStyle w:val="Cmsor2"/>
      </w:pPr>
      <w:r w:rsidRPr="00464644">
        <w:t>Visualizing the data</w:t>
      </w:r>
    </w:p>
    <w:p w:rsidR="00654E5D" w:rsidRPr="00464644" w:rsidRDefault="001461AC" w:rsidP="00CE05A7">
      <w:pPr>
        <w:pStyle w:val="Szvegtrzs"/>
        <w:rPr>
          <w:noProof/>
        </w:rPr>
      </w:pPr>
      <w:r w:rsidRPr="00464644">
        <w:t>We visualized, how many entries the dataset contained per categorical features, displayed how much USD projects put as goals and then received per main category. We also displayed the top 50 most common words that the project names and descriptions contained.</w:t>
      </w:r>
      <w:r w:rsidR="002A0B7A" w:rsidRPr="00464644">
        <w:rPr>
          <w:noProof/>
        </w:rPr>
        <w:t xml:space="preserve"> </w:t>
      </w:r>
    </w:p>
    <w:p w:rsidR="00654E5D" w:rsidRPr="00464644" w:rsidRDefault="00654E5D" w:rsidP="00654E5D">
      <w:pPr>
        <w:pStyle w:val="Figure"/>
        <w:keepNext/>
      </w:pPr>
      <w:r w:rsidRPr="00464644">
        <w:rPr>
          <w:noProof/>
          <w:lang w:eastAsia="hu-HU"/>
        </w:rPr>
        <w:lastRenderedPageBreak/>
        <w:drawing>
          <wp:inline distT="0" distB="0" distL="0" distR="0" wp14:anchorId="65784A8E" wp14:editId="52D10CDD">
            <wp:extent cx="2743200" cy="2569210"/>
            <wp:effectExtent l="0" t="0" r="0" b="254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3200" cy="2569210"/>
                    </a:xfrm>
                    <a:prstGeom prst="rect">
                      <a:avLst/>
                    </a:prstGeom>
                  </pic:spPr>
                </pic:pic>
              </a:graphicData>
            </a:graphic>
          </wp:inline>
        </w:drawing>
      </w:r>
    </w:p>
    <w:p w:rsidR="001461AC" w:rsidRPr="00464644" w:rsidRDefault="001D62D6" w:rsidP="00654E5D">
      <w:pPr>
        <w:pStyle w:val="Kpalrs"/>
        <w:jc w:val="left"/>
      </w:pPr>
      <w:r>
        <w:fldChar w:fldCharType="begin"/>
      </w:r>
      <w:r>
        <w:instrText xml:space="preserve"> SEQ Figure \* ARABIC </w:instrText>
      </w:r>
      <w:r>
        <w:fldChar w:fldCharType="separate"/>
      </w:r>
      <w:r w:rsidR="00C84797">
        <w:rPr>
          <w:noProof/>
        </w:rPr>
        <w:t>2</w:t>
      </w:r>
      <w:r>
        <w:rPr>
          <w:noProof/>
        </w:rPr>
        <w:fldChar w:fldCharType="end"/>
      </w:r>
      <w:r w:rsidR="00654E5D" w:rsidRPr="00464644">
        <w:t>. Figure Scatter diagram of game projects goal and pledge amounts on axis X and Y.</w:t>
      </w:r>
      <w:r w:rsidR="00654E5D" w:rsidRPr="00464644">
        <w:rPr>
          <w:noProof/>
        </w:rPr>
        <w:t xml:space="preserve"> Any dot above the red dotted line is successful.</w:t>
      </w:r>
    </w:p>
    <w:p w:rsidR="001461AC" w:rsidRPr="00464644" w:rsidRDefault="001461AC" w:rsidP="001461AC">
      <w:pPr>
        <w:pStyle w:val="Cmsor2"/>
      </w:pPr>
      <w:r w:rsidRPr="00464644">
        <w:t>Teaching</w:t>
      </w:r>
    </w:p>
    <w:p w:rsidR="001461AC" w:rsidRPr="00464644" w:rsidRDefault="001461AC" w:rsidP="00CE05A7">
      <w:pPr>
        <w:pStyle w:val="Szvegtrzs"/>
      </w:pPr>
      <w:r w:rsidRPr="00464644">
        <w:t xml:space="preserve">First, we tried to teach the network using a weak hashing vectorized representation of the project name and project description. This did not improve the accuracy at all, so we removed these fields and tried to teach the network using only the numerical values and the one-hot encoded categorical features. </w:t>
      </w:r>
    </w:p>
    <w:p w:rsidR="001461AC" w:rsidRPr="00464644" w:rsidRDefault="001461AC" w:rsidP="00CE05A7">
      <w:pPr>
        <w:pStyle w:val="Szvegtrzs"/>
      </w:pPr>
      <w:r w:rsidRPr="00464644">
        <w:t xml:space="preserve">We reached a validation accuracy of around 0.75 this way. </w:t>
      </w:r>
    </w:p>
    <w:p w:rsidR="001461AC" w:rsidRPr="00464644" w:rsidRDefault="00DA5F53" w:rsidP="001461AC">
      <w:pPr>
        <w:pStyle w:val="Cmsor2"/>
      </w:pPr>
      <w:r w:rsidRPr="00464644">
        <w:t>Hyper parameter</w:t>
      </w:r>
      <w:r w:rsidR="001461AC" w:rsidRPr="00464644">
        <w:t xml:space="preserve"> optimization</w:t>
      </w:r>
    </w:p>
    <w:p w:rsidR="001461AC" w:rsidRPr="00464644" w:rsidRDefault="001461AC" w:rsidP="00CE05A7">
      <w:pPr>
        <w:pStyle w:val="Szvegtrzs"/>
      </w:pPr>
      <w:r w:rsidRPr="00464644">
        <w:t xml:space="preserve">We tried to optimize the network using </w:t>
      </w:r>
      <w:proofErr w:type="spellStart"/>
      <w:r w:rsidRPr="00464644">
        <w:t>Talos</w:t>
      </w:r>
      <w:proofErr w:type="spellEnd"/>
      <w:r w:rsidRPr="00464644">
        <w:t xml:space="preserve">. </w:t>
      </w:r>
    </w:p>
    <w:p w:rsidR="001461AC" w:rsidRPr="00464644" w:rsidRDefault="001461AC" w:rsidP="00CE05A7">
      <w:pPr>
        <w:pStyle w:val="Szvegtrzs"/>
      </w:pPr>
      <w:r w:rsidRPr="00464644">
        <w:t xml:space="preserve">We set different learning rates, neuron sizes, hidden layers, dropout values, activation functions, batch sizes, and ran </w:t>
      </w:r>
      <w:proofErr w:type="spellStart"/>
      <w:r w:rsidRPr="00464644">
        <w:t>Talos</w:t>
      </w:r>
      <w:proofErr w:type="spellEnd"/>
      <w:r w:rsidRPr="00464644">
        <w:t xml:space="preserve"> to optimize and find the best parameters to learn.</w:t>
      </w:r>
    </w:p>
    <w:p w:rsidR="001461AC" w:rsidRDefault="001461AC" w:rsidP="00CE05A7">
      <w:pPr>
        <w:pStyle w:val="Szvegtrzs"/>
      </w:pPr>
      <w:r w:rsidRPr="00464644">
        <w:t xml:space="preserve">After </w:t>
      </w:r>
      <w:proofErr w:type="spellStart"/>
      <w:r w:rsidRPr="00464644">
        <w:t>Talos</w:t>
      </w:r>
      <w:proofErr w:type="spellEnd"/>
      <w:r w:rsidRPr="00464644">
        <w:t xml:space="preserve"> ran and tried out 300 different combinations, it foun</w:t>
      </w:r>
      <w:r w:rsidR="005F2D4C">
        <w:t>d that the best parameters are:</w:t>
      </w:r>
    </w:p>
    <w:tbl>
      <w:tblPr>
        <w:tblStyle w:val="Rcsostblzat"/>
        <w:tblW w:w="0" w:type="auto"/>
        <w:tblLook w:val="04A0" w:firstRow="1" w:lastRow="0" w:firstColumn="1" w:lastColumn="0" w:noHBand="0" w:noVBand="1"/>
      </w:tblPr>
      <w:tblGrid>
        <w:gridCol w:w="2230"/>
        <w:gridCol w:w="2230"/>
      </w:tblGrid>
      <w:tr w:rsidR="005F2D4C" w:rsidTr="005F2D4C">
        <w:tc>
          <w:tcPr>
            <w:tcW w:w="2230" w:type="dxa"/>
          </w:tcPr>
          <w:p w:rsidR="005F2D4C" w:rsidRDefault="005F2D4C" w:rsidP="005F2D4C">
            <w:pPr>
              <w:pStyle w:val="BodyText2"/>
              <w:ind w:firstLine="0"/>
            </w:pPr>
            <w:r>
              <w:t>Hidden layers</w:t>
            </w:r>
          </w:p>
        </w:tc>
        <w:tc>
          <w:tcPr>
            <w:tcW w:w="2230" w:type="dxa"/>
          </w:tcPr>
          <w:p w:rsidR="005F2D4C" w:rsidRDefault="005F2D4C" w:rsidP="005F2D4C">
            <w:pPr>
              <w:pStyle w:val="BodyText2"/>
              <w:ind w:firstLine="0"/>
            </w:pPr>
            <w:r>
              <w:t>0</w:t>
            </w:r>
          </w:p>
        </w:tc>
      </w:tr>
      <w:tr w:rsidR="005F2D4C" w:rsidTr="005F2D4C">
        <w:tc>
          <w:tcPr>
            <w:tcW w:w="2230" w:type="dxa"/>
          </w:tcPr>
          <w:p w:rsidR="005F2D4C" w:rsidRDefault="005F2D4C" w:rsidP="005F2D4C">
            <w:pPr>
              <w:pStyle w:val="BodyText2"/>
              <w:ind w:firstLine="0"/>
            </w:pPr>
            <w:r>
              <w:t>Batch size</w:t>
            </w:r>
          </w:p>
        </w:tc>
        <w:tc>
          <w:tcPr>
            <w:tcW w:w="2230" w:type="dxa"/>
          </w:tcPr>
          <w:p w:rsidR="005F2D4C" w:rsidRDefault="005F2D4C" w:rsidP="005F2D4C">
            <w:pPr>
              <w:pStyle w:val="BodyText2"/>
              <w:ind w:firstLine="0"/>
            </w:pPr>
            <w:r>
              <w:t>64</w:t>
            </w:r>
          </w:p>
        </w:tc>
      </w:tr>
      <w:tr w:rsidR="005F2D4C" w:rsidTr="005F2D4C">
        <w:tc>
          <w:tcPr>
            <w:tcW w:w="2230" w:type="dxa"/>
          </w:tcPr>
          <w:p w:rsidR="005F2D4C" w:rsidRDefault="005F2D4C" w:rsidP="005F2D4C">
            <w:pPr>
              <w:pStyle w:val="BodyText2"/>
              <w:ind w:firstLine="0"/>
            </w:pPr>
            <w:r>
              <w:t>Activation</w:t>
            </w:r>
          </w:p>
        </w:tc>
        <w:tc>
          <w:tcPr>
            <w:tcW w:w="2230" w:type="dxa"/>
          </w:tcPr>
          <w:p w:rsidR="005F2D4C" w:rsidRDefault="005F2D4C" w:rsidP="005F2D4C">
            <w:pPr>
              <w:pStyle w:val="BodyText2"/>
              <w:ind w:firstLine="0"/>
            </w:pPr>
            <w:proofErr w:type="spellStart"/>
            <w:r>
              <w:t>ReLU</w:t>
            </w:r>
            <w:proofErr w:type="spellEnd"/>
          </w:p>
        </w:tc>
      </w:tr>
      <w:tr w:rsidR="005F2D4C" w:rsidTr="005F2D4C">
        <w:tc>
          <w:tcPr>
            <w:tcW w:w="2230" w:type="dxa"/>
          </w:tcPr>
          <w:p w:rsidR="005F2D4C" w:rsidRDefault="005F2D4C" w:rsidP="005F2D4C">
            <w:pPr>
              <w:pStyle w:val="BodyText2"/>
              <w:ind w:firstLine="0"/>
            </w:pPr>
            <w:r>
              <w:t>Learning rate</w:t>
            </w:r>
          </w:p>
        </w:tc>
        <w:tc>
          <w:tcPr>
            <w:tcW w:w="2230" w:type="dxa"/>
          </w:tcPr>
          <w:p w:rsidR="005F2D4C" w:rsidRDefault="005F2D4C" w:rsidP="005F2D4C">
            <w:pPr>
              <w:pStyle w:val="BodyText2"/>
              <w:ind w:firstLine="0"/>
            </w:pPr>
            <w:r>
              <w:t>0,01</w:t>
            </w:r>
          </w:p>
        </w:tc>
      </w:tr>
      <w:tr w:rsidR="005F2D4C" w:rsidTr="005F2D4C">
        <w:tc>
          <w:tcPr>
            <w:tcW w:w="2230" w:type="dxa"/>
          </w:tcPr>
          <w:p w:rsidR="005F2D4C" w:rsidRDefault="005F2D4C" w:rsidP="005F2D4C">
            <w:pPr>
              <w:pStyle w:val="BodyText2"/>
              <w:ind w:firstLine="0"/>
            </w:pPr>
            <w:r>
              <w:t>Dropout</w:t>
            </w:r>
          </w:p>
        </w:tc>
        <w:tc>
          <w:tcPr>
            <w:tcW w:w="2230" w:type="dxa"/>
          </w:tcPr>
          <w:p w:rsidR="005F2D4C" w:rsidRDefault="005F2D4C" w:rsidP="005F2D4C">
            <w:pPr>
              <w:pStyle w:val="BodyText2"/>
              <w:ind w:firstLine="0"/>
            </w:pPr>
            <w:r>
              <w:t>0,4</w:t>
            </w:r>
          </w:p>
        </w:tc>
      </w:tr>
      <w:tr w:rsidR="005F2D4C" w:rsidTr="005F2D4C">
        <w:tc>
          <w:tcPr>
            <w:tcW w:w="2230" w:type="dxa"/>
          </w:tcPr>
          <w:p w:rsidR="005F2D4C" w:rsidRDefault="005F2D4C" w:rsidP="005F2D4C">
            <w:pPr>
              <w:pStyle w:val="BodyText2"/>
              <w:ind w:firstLine="0"/>
            </w:pPr>
            <w:r>
              <w:t>Optimizer</w:t>
            </w:r>
          </w:p>
        </w:tc>
        <w:tc>
          <w:tcPr>
            <w:tcW w:w="2230" w:type="dxa"/>
          </w:tcPr>
          <w:p w:rsidR="005F2D4C" w:rsidRDefault="005F2D4C" w:rsidP="005F2D4C">
            <w:pPr>
              <w:pStyle w:val="BodyText2"/>
              <w:ind w:firstLine="0"/>
            </w:pPr>
            <w:r>
              <w:t>Adam</w:t>
            </w:r>
          </w:p>
        </w:tc>
      </w:tr>
      <w:tr w:rsidR="005F2D4C" w:rsidTr="005F2D4C">
        <w:tc>
          <w:tcPr>
            <w:tcW w:w="2230" w:type="dxa"/>
          </w:tcPr>
          <w:p w:rsidR="005F2D4C" w:rsidRDefault="005F2D4C" w:rsidP="005F2D4C">
            <w:pPr>
              <w:pStyle w:val="BodyText2"/>
              <w:ind w:firstLine="0"/>
            </w:pPr>
            <w:r>
              <w:t>First Neuron size</w:t>
            </w:r>
          </w:p>
        </w:tc>
        <w:tc>
          <w:tcPr>
            <w:tcW w:w="2230" w:type="dxa"/>
          </w:tcPr>
          <w:p w:rsidR="005F2D4C" w:rsidRDefault="005F2D4C" w:rsidP="005F2D4C">
            <w:pPr>
              <w:pStyle w:val="BodyText2"/>
              <w:ind w:firstLine="0"/>
            </w:pPr>
            <w:r>
              <w:t>2048</w:t>
            </w:r>
          </w:p>
        </w:tc>
      </w:tr>
    </w:tbl>
    <w:p w:rsidR="005F2D4C" w:rsidRPr="005F2D4C" w:rsidRDefault="00382D65" w:rsidP="005F2D4C">
      <w:pPr>
        <w:pStyle w:val="BodyText2"/>
      </w:pPr>
      <w:r>
        <w:t>This means, that it does not need any hidden layers, which means that it’s technically a linear regression.</w:t>
      </w:r>
    </w:p>
    <w:p w:rsidR="001461AC" w:rsidRPr="00464644" w:rsidRDefault="001461AC" w:rsidP="00CE05A7">
      <w:pPr>
        <w:pStyle w:val="Szvegtrzs"/>
      </w:pPr>
      <w:r w:rsidRPr="00464644">
        <w:t xml:space="preserve">After this, we built a convolution network to predict the success. We did this by first building an embedding matrix from the name and blurb fields using </w:t>
      </w:r>
      <w:proofErr w:type="spellStart"/>
      <w:r w:rsidRPr="00464644">
        <w:t>GloVe</w:t>
      </w:r>
      <w:proofErr w:type="spellEnd"/>
      <w:r w:rsidRPr="00464644">
        <w:t xml:space="preserve"> and then feeding it into the convolutional network using an Embedding layer as its first laye</w:t>
      </w:r>
      <w:r w:rsidR="001672C2">
        <w:t xml:space="preserve">r. The first runs showed a validation accuracy of 0.64375 for the name CNN with a mean absolute error of 0.4349. This is a terrible </w:t>
      </w:r>
      <w:r w:rsidR="00E50868">
        <w:t>result;</w:t>
      </w:r>
      <w:r w:rsidR="001672C2">
        <w:t xml:space="preserve"> it means that the network </w:t>
      </w:r>
      <w:proofErr w:type="gramStart"/>
      <w:r w:rsidR="001672C2">
        <w:t>wasn’t able to</w:t>
      </w:r>
      <w:proofErr w:type="gramEnd"/>
      <w:r w:rsidR="001672C2">
        <w:t xml:space="preserve"> learn much from the name alone.</w:t>
      </w:r>
      <w:r w:rsidR="006E173C">
        <w:t xml:space="preserve"> The blurb CNN was able to reach a validation accuracy of 0.68255 and an absolute error of 0.4028, </w:t>
      </w:r>
      <w:r w:rsidRPr="00464644">
        <w:t>which is</w:t>
      </w:r>
      <w:r w:rsidR="006E173C">
        <w:t xml:space="preserve"> not great either, but it shows some promise.</w:t>
      </w:r>
    </w:p>
    <w:p w:rsidR="0078460E" w:rsidRPr="0078460E" w:rsidRDefault="000B02C5" w:rsidP="0078460E">
      <w:pPr>
        <w:pStyle w:val="Szvegtrzs"/>
      </w:pPr>
      <w:r w:rsidRPr="0078460E">
        <w:t xml:space="preserve">After this, we </w:t>
      </w:r>
      <w:r w:rsidR="00331255" w:rsidRPr="0078460E">
        <w:t>created a fourth model, that had the output data from the three different models as its input and the</w:t>
      </w:r>
      <w:r w:rsidR="003F76F7" w:rsidRPr="0078460E">
        <w:t xml:space="preserve">n produced a single prediction as its output. </w:t>
      </w:r>
      <w:r w:rsidR="00C461CA" w:rsidRPr="0078460E">
        <w:t>The fourth model tried to learn</w:t>
      </w:r>
      <w:r w:rsidR="00681569" w:rsidRPr="0078460E">
        <w:t>, which network to trust and which to avoid.</w:t>
      </w:r>
      <w:r w:rsidR="009A3159" w:rsidRPr="0078460E">
        <w:t xml:space="preserve"> </w:t>
      </w:r>
    </w:p>
    <w:p w:rsidR="00A8356D" w:rsidRDefault="009A3159" w:rsidP="00A8356D">
      <w:pPr>
        <w:pStyle w:val="Figure"/>
      </w:pPr>
      <w:r w:rsidRPr="00464644">
        <w:rPr>
          <w:noProof/>
          <w:lang w:eastAsia="hu-HU"/>
        </w:rPr>
        <w:drawing>
          <wp:inline distT="0" distB="0" distL="0" distR="0" wp14:anchorId="2BFB3DD2" wp14:editId="607F79A1">
            <wp:extent cx="2743200" cy="192405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1924050"/>
                    </a:xfrm>
                    <a:prstGeom prst="rect">
                      <a:avLst/>
                    </a:prstGeom>
                    <a:noFill/>
                    <a:ln>
                      <a:noFill/>
                    </a:ln>
                  </pic:spPr>
                </pic:pic>
              </a:graphicData>
            </a:graphic>
          </wp:inline>
        </w:drawing>
      </w:r>
    </w:p>
    <w:p w:rsidR="000B02C5" w:rsidRPr="00464644" w:rsidRDefault="001D62D6" w:rsidP="00A310C7">
      <w:pPr>
        <w:pStyle w:val="Kpalrs"/>
        <w:jc w:val="left"/>
      </w:pPr>
      <w:r>
        <w:fldChar w:fldCharType="begin"/>
      </w:r>
      <w:r>
        <w:instrText xml:space="preserve"> SEQ Figure \* ARABIC </w:instrText>
      </w:r>
      <w:r>
        <w:fldChar w:fldCharType="separate"/>
      </w:r>
      <w:r w:rsidR="00A8356D">
        <w:rPr>
          <w:noProof/>
        </w:rPr>
        <w:t>3</w:t>
      </w:r>
      <w:r>
        <w:rPr>
          <w:noProof/>
        </w:rPr>
        <w:fldChar w:fldCharType="end"/>
      </w:r>
      <w:r w:rsidR="00A8356D">
        <w:t xml:space="preserve">. Figure </w:t>
      </w:r>
      <w:proofErr w:type="gramStart"/>
      <w:r w:rsidR="00A8356D">
        <w:t>The</w:t>
      </w:r>
      <w:proofErr w:type="gramEnd"/>
      <w:r w:rsidR="00A8356D">
        <w:t xml:space="preserve"> Single model, consisting of a fully-connected network and the combined model, consisting of 2 fully-connected and 2 convolutional networks.</w:t>
      </w:r>
    </w:p>
    <w:p w:rsidR="001461AC" w:rsidRPr="00464644" w:rsidRDefault="001461AC" w:rsidP="001461AC">
      <w:pPr>
        <w:pStyle w:val="Cmsor2"/>
      </w:pPr>
      <w:r w:rsidRPr="00464644">
        <w:t>Validation</w:t>
      </w:r>
    </w:p>
    <w:p w:rsidR="001461AC" w:rsidRPr="00464644" w:rsidRDefault="001461AC" w:rsidP="00037E95">
      <w:pPr>
        <w:pStyle w:val="Szvegtrzs"/>
      </w:pPr>
      <w:r w:rsidRPr="00464644">
        <w:t>We ran the predictions on the test data</w:t>
      </w:r>
      <w:r w:rsidR="00037E95">
        <w:t>.</w:t>
      </w:r>
    </w:p>
    <w:p w:rsidR="001461AC" w:rsidRPr="00464644" w:rsidRDefault="001461AC" w:rsidP="00CE05A7">
      <w:pPr>
        <w:pStyle w:val="Szvegtrzs"/>
      </w:pPr>
      <w:r w:rsidRPr="00464644">
        <w:t xml:space="preserve">The </w:t>
      </w:r>
      <w:r w:rsidR="00F24BE2">
        <w:t xml:space="preserve">combined </w:t>
      </w:r>
      <w:r w:rsidRPr="00464644">
        <w:t xml:space="preserve">model we built provided decent, but not great accuracy on the data. The best validation accuracy on the single model was </w:t>
      </w:r>
      <w:r w:rsidR="00752282">
        <w:t>0.75211 with a mean absolute error of 0.296 on the test data</w:t>
      </w:r>
      <w:r w:rsidRPr="00464644">
        <w:t xml:space="preserve">, and the best validation accuracy on the combined model was </w:t>
      </w:r>
      <w:r w:rsidR="00752282">
        <w:t>0.76874 with a mean absolute error of 0.3068</w:t>
      </w:r>
      <w:r w:rsidRPr="00464644">
        <w:t xml:space="preserve">, which means that the combined model performed </w:t>
      </w:r>
      <w:r w:rsidR="00752282">
        <w:t>slightly worse</w:t>
      </w:r>
      <w:r w:rsidRPr="00464644">
        <w:t xml:space="preserve"> than the single model.</w:t>
      </w:r>
    </w:p>
    <w:p w:rsidR="001461AC" w:rsidRPr="00464644" w:rsidRDefault="001461AC" w:rsidP="00CE05A7">
      <w:pPr>
        <w:pStyle w:val="Szvegtrzs"/>
      </w:pPr>
      <w:r w:rsidRPr="00464644">
        <w:t>Another thing to note is that since we intentionally avoided non-English texts, this model cannot be used reliably with text from other languages.</w:t>
      </w:r>
    </w:p>
    <w:p w:rsidR="001461AC" w:rsidRDefault="001461AC" w:rsidP="001461AC">
      <w:pPr>
        <w:pStyle w:val="Cmsor1"/>
      </w:pPr>
      <w:r w:rsidRPr="00464644">
        <w:t>Future</w:t>
      </w:r>
    </w:p>
    <w:p w:rsidR="00730D72" w:rsidRPr="00730D72" w:rsidRDefault="00730D72" w:rsidP="00730D72">
      <w:pPr>
        <w:pStyle w:val="Szvegtrzs"/>
      </w:pPr>
      <w:r>
        <w:t xml:space="preserve">We would like to improve model accuracy on the name and blurb networks, because that would </w:t>
      </w:r>
      <w:r>
        <w:lastRenderedPageBreak/>
        <w:t>probably improve the accuracy of the combined network as well.</w:t>
      </w:r>
    </w:p>
    <w:p w:rsidR="001461AC" w:rsidRPr="00464644" w:rsidRDefault="00ED7339" w:rsidP="00CE05A7">
      <w:pPr>
        <w:pStyle w:val="Szvegtrzs"/>
      </w:pPr>
      <w:r>
        <w:t>If the accuracy is decent, w</w:t>
      </w:r>
      <w:r w:rsidR="001461AC" w:rsidRPr="00464644">
        <w:t xml:space="preserve">e would like to improve this model by attempting to predict the amount of funding a Kickstarter project will possibly receive. This would give much more information to a project owner than a simple binary answer and would allow the project owner to fine-tune his or her description, goal amount, funding duration, categories until it reaches an acceptable </w:t>
      </w:r>
      <w:r w:rsidR="00A34D74">
        <w:t>sum</w:t>
      </w:r>
      <w:r w:rsidR="001461AC" w:rsidRPr="00464644">
        <w:t>.</w:t>
      </w:r>
    </w:p>
    <w:p w:rsidR="001461AC" w:rsidRPr="00464644" w:rsidRDefault="001461AC" w:rsidP="001461AC">
      <w:pPr>
        <w:pStyle w:val="Cmsor1"/>
      </w:pPr>
      <w:r w:rsidRPr="00464644">
        <w:t>References</w:t>
      </w:r>
    </w:p>
    <w:p w:rsidR="001461AC" w:rsidRPr="00464644" w:rsidRDefault="001461AC" w:rsidP="001461AC">
      <w:pPr>
        <w:pStyle w:val="Listaszerbekezds"/>
        <w:numPr>
          <w:ilvl w:val="0"/>
          <w:numId w:val="22"/>
        </w:numPr>
        <w:spacing w:before="0" w:after="160" w:line="259" w:lineRule="auto"/>
        <w:ind w:right="0"/>
      </w:pPr>
      <w:r w:rsidRPr="00464644">
        <w:t xml:space="preserve">Kaggle dataset - </w:t>
      </w:r>
      <w:hyperlink r:id="rId15" w:anchor="ks-projects-201801.csv" w:tgtFrame="_blank" w:history="1">
        <w:r w:rsidRPr="00464644">
          <w:rPr>
            <w:rStyle w:val="Hiperhivatkozs"/>
            <w:rFonts w:ascii="Arial" w:hAnsi="Arial" w:cs="Arial"/>
            <w:sz w:val="21"/>
            <w:szCs w:val="21"/>
            <w:shd w:val="clear" w:color="auto" w:fill="FFFFFF"/>
          </w:rPr>
          <w:t>https://www.kaggle.com/kemical/kickstarter-projects#ks-projects-201801.csv</w:t>
        </w:r>
      </w:hyperlink>
    </w:p>
    <w:p w:rsidR="001461AC" w:rsidRPr="00464644" w:rsidRDefault="001461AC" w:rsidP="001461AC">
      <w:pPr>
        <w:pStyle w:val="Listaszerbekezds"/>
        <w:numPr>
          <w:ilvl w:val="0"/>
          <w:numId w:val="22"/>
        </w:numPr>
        <w:spacing w:before="0" w:after="160" w:line="259" w:lineRule="auto"/>
        <w:ind w:right="0"/>
      </w:pPr>
      <w:r w:rsidRPr="00464644">
        <w:t xml:space="preserve">Web crawler dataset - </w:t>
      </w:r>
      <w:hyperlink r:id="rId16" w:tgtFrame="_blank" w:history="1">
        <w:r w:rsidRPr="00464644">
          <w:rPr>
            <w:rStyle w:val="Hiperhivatkozs"/>
            <w:rFonts w:ascii="Arial" w:hAnsi="Arial" w:cs="Arial"/>
            <w:sz w:val="21"/>
            <w:szCs w:val="21"/>
            <w:shd w:val="clear" w:color="auto" w:fill="FFFFFF"/>
          </w:rPr>
          <w:t>https://webrobots.io/kickstarter-datasets/</w:t>
        </w:r>
      </w:hyperlink>
    </w:p>
    <w:p w:rsidR="001461AC" w:rsidRPr="00464644" w:rsidRDefault="001461AC" w:rsidP="001461AC">
      <w:pPr>
        <w:pStyle w:val="Listaszerbekezds"/>
        <w:numPr>
          <w:ilvl w:val="0"/>
          <w:numId w:val="22"/>
        </w:numPr>
        <w:spacing w:before="0" w:after="160" w:line="259" w:lineRule="auto"/>
        <w:ind w:right="0"/>
      </w:pPr>
      <w:r w:rsidRPr="00464644">
        <w:t xml:space="preserve">Word embeddings - </w:t>
      </w:r>
      <w:hyperlink r:id="rId17" w:tgtFrame="_blank" w:history="1">
        <w:r w:rsidRPr="00464644">
          <w:rPr>
            <w:rStyle w:val="Hiperhivatkozs"/>
            <w:rFonts w:ascii="Arial" w:hAnsi="Arial" w:cs="Arial"/>
            <w:sz w:val="21"/>
            <w:szCs w:val="21"/>
            <w:shd w:val="clear" w:color="auto" w:fill="FFFFFF"/>
          </w:rPr>
          <w:t>https://blog.keras.io/using-pre-trained-word-embeddings-in-a-keras-model.html</w:t>
        </w:r>
      </w:hyperlink>
    </w:p>
    <w:p w:rsidR="001461AC" w:rsidRPr="00464644" w:rsidRDefault="00CC3E8D" w:rsidP="00CC3E8D">
      <w:pPr>
        <w:pStyle w:val="Listaszerbekezds"/>
        <w:numPr>
          <w:ilvl w:val="0"/>
          <w:numId w:val="22"/>
        </w:numPr>
        <w:spacing w:before="0" w:after="160" w:line="259" w:lineRule="auto"/>
        <w:ind w:right="0"/>
      </w:pPr>
      <w:r w:rsidRPr="00464644">
        <w:t xml:space="preserve">Regression and neural networks - </w:t>
      </w:r>
      <w:hyperlink r:id="rId18" w:history="1">
        <w:r w:rsidRPr="00464644">
          <w:rPr>
            <w:rStyle w:val="Hiperhivatkozs"/>
          </w:rPr>
          <w:t>https://www.sciencedirect.com/science/article/pii/S1532046403000340</w:t>
        </w:r>
      </w:hyperlink>
    </w:p>
    <w:p w:rsidR="00CC3E8D" w:rsidRPr="00464644" w:rsidRDefault="00CC3E8D" w:rsidP="00CC3E8D">
      <w:pPr>
        <w:pStyle w:val="Listaszerbekezds"/>
        <w:numPr>
          <w:ilvl w:val="0"/>
          <w:numId w:val="22"/>
        </w:numPr>
        <w:spacing w:before="0" w:after="160" w:line="259" w:lineRule="auto"/>
        <w:ind w:right="0"/>
      </w:pPr>
      <w:r w:rsidRPr="00464644">
        <w:t xml:space="preserve">Convolutional Best Practices - </w:t>
      </w:r>
      <w:hyperlink r:id="rId19" w:history="1">
        <w:r w:rsidRPr="00464644">
          <w:rPr>
            <w:rStyle w:val="Hiperhivatkozs"/>
          </w:rPr>
          <w:t>http://www.cs.cmu.edu/~bhiksha/courses/deeplearning/Fall.2016/pdfs/Simard.pdf</w:t>
        </w:r>
      </w:hyperlink>
    </w:p>
    <w:p w:rsidR="00CC3E8D" w:rsidRPr="00464644" w:rsidRDefault="000D7EBA" w:rsidP="000D7EBA">
      <w:pPr>
        <w:pStyle w:val="Listaszerbekezds"/>
        <w:numPr>
          <w:ilvl w:val="0"/>
          <w:numId w:val="22"/>
        </w:numPr>
        <w:spacing w:before="0" w:after="160" w:line="259" w:lineRule="auto"/>
        <w:ind w:right="0"/>
      </w:pPr>
      <w:proofErr w:type="spellStart"/>
      <w:r w:rsidRPr="00464644">
        <w:t>GloVe</w:t>
      </w:r>
      <w:proofErr w:type="spellEnd"/>
      <w:r w:rsidRPr="00464644">
        <w:t xml:space="preserve"> Global Vectors for Word Representation - </w:t>
      </w:r>
      <w:hyperlink r:id="rId20" w:history="1">
        <w:r w:rsidRPr="00464644">
          <w:rPr>
            <w:rStyle w:val="Hiperhivatkozs"/>
          </w:rPr>
          <w:t>http://www.aclweb.org/anthology/D14-1162</w:t>
        </w:r>
      </w:hyperlink>
    </w:p>
    <w:p w:rsidR="000D7EBA" w:rsidRDefault="00EC3A3C" w:rsidP="00EC3A3C">
      <w:pPr>
        <w:pStyle w:val="Listaszerbekezds"/>
        <w:numPr>
          <w:ilvl w:val="0"/>
          <w:numId w:val="22"/>
        </w:numPr>
        <w:spacing w:before="0" w:after="160" w:line="259" w:lineRule="auto"/>
        <w:ind w:right="0"/>
      </w:pPr>
      <w:r>
        <w:t>Natural Language Processing</w:t>
      </w:r>
      <w:r w:rsidR="00DA54A0">
        <w:t xml:space="preserve"> Framework</w:t>
      </w:r>
      <w:r>
        <w:t xml:space="preserve"> - </w:t>
      </w:r>
      <w:hyperlink r:id="rId21" w:history="1">
        <w:r w:rsidRPr="001F2079">
          <w:rPr>
            <w:rStyle w:val="Hiperhivatkozs"/>
          </w:rPr>
          <w:t>http://www.thespermwhale.com/jaseweston/papers/unified_nlp.pdf</w:t>
        </w:r>
      </w:hyperlink>
    </w:p>
    <w:p w:rsidR="00EC3A3C" w:rsidRDefault="00DA54A0" w:rsidP="00DA54A0">
      <w:pPr>
        <w:pStyle w:val="Listaszerbekezds"/>
        <w:numPr>
          <w:ilvl w:val="0"/>
          <w:numId w:val="22"/>
        </w:numPr>
        <w:spacing w:before="0" w:after="160" w:line="259" w:lineRule="auto"/>
        <w:ind w:right="0"/>
      </w:pPr>
      <w:r>
        <w:t xml:space="preserve">Natural Language Processing - </w:t>
      </w:r>
      <w:hyperlink r:id="rId22" w:history="1">
        <w:r w:rsidRPr="001F2079">
          <w:rPr>
            <w:rStyle w:val="Hiperhivatkozs"/>
          </w:rPr>
          <w:t>http://www.jmlr.org/papers/volume12/collobert11a/collobert11a.pdf</w:t>
        </w:r>
      </w:hyperlink>
    </w:p>
    <w:p w:rsidR="00042C80" w:rsidRDefault="00042C80" w:rsidP="00042C80">
      <w:pPr>
        <w:pStyle w:val="Listaszerbekezds"/>
        <w:numPr>
          <w:ilvl w:val="0"/>
          <w:numId w:val="22"/>
        </w:numPr>
        <w:spacing w:before="0" w:after="160" w:line="259" w:lineRule="auto"/>
        <w:ind w:right="0"/>
      </w:pPr>
      <w:r>
        <w:t xml:space="preserve">Kickstarter prediction from 2013 - </w:t>
      </w:r>
      <w:hyperlink r:id="rId23" w:history="1">
        <w:r w:rsidRPr="001F2079">
          <w:rPr>
            <w:rStyle w:val="Hiperhivatkozs"/>
          </w:rPr>
          <w:t>https://infoscience.epfl.ch/record/189675/files/etter2013cosn.pdf</w:t>
        </w:r>
      </w:hyperlink>
    </w:p>
    <w:p w:rsidR="00EC4DD0" w:rsidRDefault="00EC4DD0" w:rsidP="00EC4DD0">
      <w:pPr>
        <w:pStyle w:val="Listaszerbekezds"/>
        <w:numPr>
          <w:ilvl w:val="0"/>
          <w:numId w:val="22"/>
        </w:numPr>
        <w:spacing w:before="0" w:after="160" w:line="259" w:lineRule="auto"/>
        <w:ind w:right="0"/>
      </w:pPr>
      <w:r>
        <w:t xml:space="preserve">Kickstarter prediction no2 from 2013 – </w:t>
      </w:r>
      <w:hyperlink r:id="rId24" w:history="1">
        <w:r w:rsidRPr="001F2079">
          <w:rPr>
            <w:rStyle w:val="Hiperhivatkozs"/>
          </w:rPr>
          <w:t>https://pdfs.semanticscholar.org/fcfc/059870dea7f70f3acc86735dc03601d302b6.pdf</w:t>
        </w:r>
      </w:hyperlink>
    </w:p>
    <w:p w:rsidR="00042C80" w:rsidRDefault="00042C80" w:rsidP="00042C80">
      <w:pPr>
        <w:pStyle w:val="Listaszerbekezds"/>
        <w:numPr>
          <w:ilvl w:val="0"/>
          <w:numId w:val="22"/>
        </w:numPr>
        <w:spacing w:before="0" w:after="160" w:line="259" w:lineRule="auto"/>
        <w:ind w:right="0"/>
      </w:pPr>
      <w:r>
        <w:t xml:space="preserve">Kickstarter prediction from 2015 - </w:t>
      </w:r>
      <w:hyperlink r:id="rId25" w:history="1">
        <w:r w:rsidRPr="001F2079">
          <w:rPr>
            <w:rStyle w:val="Hiperhivatkozs"/>
          </w:rPr>
          <w:t>https://digitalcommons.usu.edu/cgi/viewcontent.cgi?article=5486&amp;context=etd</w:t>
        </w:r>
      </w:hyperlink>
    </w:p>
    <w:p w:rsidR="00E20F8B" w:rsidRDefault="00E20F8B" w:rsidP="00E20F8B">
      <w:pPr>
        <w:pStyle w:val="Listaszerbekezds"/>
        <w:numPr>
          <w:ilvl w:val="0"/>
          <w:numId w:val="22"/>
        </w:numPr>
        <w:spacing w:before="0" w:after="160" w:line="259" w:lineRule="auto"/>
        <w:ind w:right="0"/>
      </w:pPr>
      <w:r>
        <w:t xml:space="preserve">Word tokenization - </w:t>
      </w:r>
      <w:hyperlink r:id="rId26" w:history="1">
        <w:r w:rsidRPr="001F2079">
          <w:rPr>
            <w:rStyle w:val="Hiperhivatkozs"/>
          </w:rPr>
          <w:t>http://aircconline.com/acii/V3N1/3116acii04.pdf</w:t>
        </w:r>
      </w:hyperlink>
    </w:p>
    <w:p w:rsidR="00E20F8B" w:rsidRPr="00464644" w:rsidRDefault="00E20F8B" w:rsidP="00E20F8B">
      <w:pPr>
        <w:pStyle w:val="Listaszerbekezds"/>
        <w:spacing w:before="0" w:after="160" w:line="259" w:lineRule="auto"/>
        <w:ind w:right="0"/>
      </w:pPr>
    </w:p>
    <w:p w:rsidR="00682D01" w:rsidRPr="00464644" w:rsidRDefault="00682D01" w:rsidP="001461AC"/>
    <w:sectPr w:rsidR="00682D01" w:rsidRPr="00464644" w:rsidSect="00277F06">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62D6" w:rsidRDefault="001D62D6">
      <w:r>
        <w:separator/>
      </w:r>
    </w:p>
  </w:endnote>
  <w:endnote w:type="continuationSeparator" w:id="0">
    <w:p w:rsidR="001D62D6" w:rsidRDefault="001D6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2B17" w:rsidRDefault="00C82B17" w:rsidP="008D2469">
    <w:pPr>
      <w:pStyle w:val="llb"/>
      <w:framePr w:wrap="around" w:vAnchor="text" w:hAnchor="margin" w:xAlign="right" w:y="1"/>
      <w:rPr>
        <w:rStyle w:val="Oldalszm"/>
      </w:rPr>
    </w:pPr>
    <w:r>
      <w:rPr>
        <w:rStyle w:val="Oldalszm"/>
      </w:rPr>
      <w:fldChar w:fldCharType="begin"/>
    </w:r>
    <w:r>
      <w:rPr>
        <w:rStyle w:val="Oldalszm"/>
      </w:rPr>
      <w:instrText xml:space="preserve">PAGE  </w:instrText>
    </w:r>
    <w:r>
      <w:rPr>
        <w:rStyle w:val="Oldalszm"/>
      </w:rPr>
      <w:fldChar w:fldCharType="end"/>
    </w:r>
  </w:p>
  <w:p w:rsidR="00C82B17" w:rsidRDefault="00C82B17" w:rsidP="004C5F41">
    <w:pPr>
      <w:pStyle w:val="ll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2B17" w:rsidRPr="00B93F26" w:rsidRDefault="00C82B17" w:rsidP="00CC0077">
    <w:pPr>
      <w:pStyle w:val="llb"/>
      <w:ind w:right="360"/>
      <w:rPr>
        <w:cap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57A9" w:rsidRDefault="00AA57A9">
    <w:pPr>
      <w:pStyle w:val="llb"/>
      <w:jc w:val="center"/>
    </w:pPr>
    <w:r>
      <w:fldChar w:fldCharType="begin"/>
    </w:r>
    <w:r>
      <w:instrText xml:space="preserve"> PAGE   \* MERGEFORMAT </w:instrText>
    </w:r>
    <w:r>
      <w:fldChar w:fldCharType="separate"/>
    </w:r>
    <w:r w:rsidR="00864A63">
      <w:rPr>
        <w:noProof/>
      </w:rPr>
      <w:t>1</w:t>
    </w:r>
    <w:r>
      <w:rPr>
        <w:noProof/>
      </w:rPr>
      <w:fldChar w:fldCharType="end"/>
    </w:r>
  </w:p>
  <w:p w:rsidR="00AA57A9" w:rsidRDefault="00AA57A9">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62D6" w:rsidRDefault="001D62D6">
      <w:r>
        <w:separator/>
      </w:r>
    </w:p>
  </w:footnote>
  <w:footnote w:type="continuationSeparator" w:id="0">
    <w:p w:rsidR="001D62D6" w:rsidRDefault="001D62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AC0" w:rsidRPr="006E277D" w:rsidRDefault="005575E4" w:rsidP="00245F08">
    <w:pPr>
      <w:pStyle w:val="lfej"/>
      <w:tabs>
        <w:tab w:val="clear" w:pos="3600"/>
        <w:tab w:val="center" w:pos="2520"/>
      </w:tabs>
      <w:ind w:right="-1800"/>
      <w:jc w:val="both"/>
    </w:pPr>
    <w:proofErr w:type="spellStart"/>
    <w:r>
      <w:t>ClickStarter</w:t>
    </w:r>
    <w:proofErr w:type="spellEnd"/>
    <w:r w:rsidR="00CA34DD">
      <w:t>:</w:t>
    </w:r>
    <w:r w:rsidR="00721013">
      <w:t xml:space="preserve"> </w:t>
    </w:r>
    <w:r w:rsidR="00B50F5F">
      <w:tab/>
    </w:r>
    <w:proofErr w:type="spellStart"/>
    <w:r>
      <w:t>Csukás</w:t>
    </w:r>
    <w:proofErr w:type="spellEnd"/>
    <w:r>
      <w:t xml:space="preserve"> </w:t>
    </w:r>
    <w:proofErr w:type="spellStart"/>
    <w:r>
      <w:t>Tamás</w:t>
    </w:r>
    <w:proofErr w:type="spellEnd"/>
    <w:r>
      <w:t xml:space="preserve">, </w:t>
    </w:r>
    <w:proofErr w:type="spellStart"/>
    <w:r>
      <w:t>Sillye</w:t>
    </w:r>
    <w:proofErr w:type="spellEnd"/>
    <w:r>
      <w:t xml:space="preserve"> </w:t>
    </w:r>
    <w:proofErr w:type="spellStart"/>
    <w:r>
      <w:t>Márk</w:t>
    </w:r>
    <w:proofErr w:type="spellEnd"/>
    <w:r>
      <w:t xml:space="preserve">, </w:t>
    </w:r>
    <w:proofErr w:type="spellStart"/>
    <w:r>
      <w:t>Tóth</w:t>
    </w:r>
    <w:proofErr w:type="spellEnd"/>
    <w:r>
      <w:t xml:space="preserve"> Attila</w:t>
    </w:r>
    <w:r w:rsidR="00B50F5F">
      <w:t xml:space="preserve">: </w:t>
    </w:r>
    <w:r>
      <w:t>Kickstarter success prediction using Regression and NLP</w:t>
    </w:r>
    <w:r w:rsidR="00B50F5F">
      <w:tab/>
      <w:t xml:space="preserve">Page | </w:t>
    </w:r>
    <w:r w:rsidR="00B50F5F">
      <w:fldChar w:fldCharType="begin"/>
    </w:r>
    <w:r w:rsidR="00B50F5F">
      <w:instrText xml:space="preserve"> PAGE   \* MERGEFORMAT </w:instrText>
    </w:r>
    <w:r w:rsidR="00B50F5F">
      <w:fldChar w:fldCharType="separate"/>
    </w:r>
    <w:r w:rsidR="00E20F8B">
      <w:rPr>
        <w:noProof/>
      </w:rPr>
      <w:t>4</w:t>
    </w:r>
    <w:r w:rsidR="00B50F5F">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singleLevel"/>
    <w:tmpl w:val="00000005"/>
    <w:name w:val="WW8Num7"/>
    <w:lvl w:ilvl="0">
      <w:start w:val="1"/>
      <w:numFmt w:val="bullet"/>
      <w:lvlText w:val=""/>
      <w:lvlJc w:val="left"/>
      <w:pPr>
        <w:ind w:left="720" w:hanging="360"/>
      </w:pPr>
      <w:rPr>
        <w:rFonts w:ascii="Symbol" w:hAnsi="Symbol" w:hint="default"/>
      </w:rPr>
    </w:lvl>
  </w:abstractNum>
  <w:abstractNum w:abstractNumId="1"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4252EF5"/>
    <w:multiLevelType w:val="multilevel"/>
    <w:tmpl w:val="2D2EA37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Cmsor5"/>
      <w:lvlText w:val="%1.%2.%3.%4.%5"/>
      <w:lvlJc w:val="left"/>
      <w:pPr>
        <w:tabs>
          <w:tab w:val="num" w:pos="1008"/>
        </w:tabs>
        <w:ind w:left="1008" w:hanging="1008"/>
      </w:pPr>
    </w:lvl>
    <w:lvl w:ilvl="5">
      <w:start w:val="1"/>
      <w:numFmt w:val="decimal"/>
      <w:pStyle w:val="Cmsor6"/>
      <w:lvlText w:val="%1.%2.%3.%4.%5.%6"/>
      <w:lvlJc w:val="left"/>
      <w:pPr>
        <w:tabs>
          <w:tab w:val="num" w:pos="1152"/>
        </w:tabs>
        <w:ind w:left="1152" w:hanging="1152"/>
      </w:pPr>
    </w:lvl>
    <w:lvl w:ilvl="6">
      <w:start w:val="1"/>
      <w:numFmt w:val="decimal"/>
      <w:pStyle w:val="Cmsor7"/>
      <w:lvlText w:val="%1.%2.%3.%4.%5.%6.%7"/>
      <w:lvlJc w:val="left"/>
      <w:pPr>
        <w:tabs>
          <w:tab w:val="num" w:pos="1296"/>
        </w:tabs>
        <w:ind w:left="1296" w:hanging="1296"/>
      </w:pPr>
    </w:lvl>
    <w:lvl w:ilvl="7">
      <w:start w:val="1"/>
      <w:numFmt w:val="decimal"/>
      <w:pStyle w:val="Cmsor8"/>
      <w:lvlText w:val="%1.%2.%3.%4.%5.%6.%7.%8"/>
      <w:lvlJc w:val="left"/>
      <w:pPr>
        <w:tabs>
          <w:tab w:val="num" w:pos="1440"/>
        </w:tabs>
        <w:ind w:left="1440" w:hanging="1440"/>
      </w:pPr>
    </w:lvl>
    <w:lvl w:ilvl="8">
      <w:start w:val="1"/>
      <w:numFmt w:val="decimal"/>
      <w:pStyle w:val="Cmsor9"/>
      <w:lvlText w:val="%1.%2.%3.%4.%5.%6.%7.%8.%9"/>
      <w:lvlJc w:val="left"/>
      <w:pPr>
        <w:tabs>
          <w:tab w:val="num" w:pos="1584"/>
        </w:tabs>
        <w:ind w:left="1584" w:hanging="1584"/>
      </w:pPr>
    </w:lvl>
  </w:abstractNum>
  <w:abstractNum w:abstractNumId="3" w15:restartNumberingAfterBreak="0">
    <w:nsid w:val="07A31BCC"/>
    <w:multiLevelType w:val="multilevel"/>
    <w:tmpl w:val="739EFCF6"/>
    <w:lvl w:ilvl="0">
      <w:start w:val="1"/>
      <w:numFmt w:val="bullet"/>
      <w:pStyle w:val="LISTTYPE2aNumber"/>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B0FE6"/>
    <w:multiLevelType w:val="hybridMultilevel"/>
    <w:tmpl w:val="2F821E0E"/>
    <w:lvl w:ilvl="0" w:tplc="48D812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50EFB"/>
    <w:multiLevelType w:val="hybridMultilevel"/>
    <w:tmpl w:val="D542DD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7" w15:restartNumberingAfterBreak="0">
    <w:nsid w:val="169C0C96"/>
    <w:multiLevelType w:val="hybridMultilevel"/>
    <w:tmpl w:val="EF1A62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CB0E07"/>
    <w:multiLevelType w:val="hybridMultilevel"/>
    <w:tmpl w:val="74B022C2"/>
    <w:lvl w:ilvl="0" w:tplc="F664F8D8">
      <w:start w:val="1"/>
      <w:numFmt w:val="bullet"/>
      <w:pStyle w:val="BulletLis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1C132E79"/>
    <w:multiLevelType w:val="hybridMultilevel"/>
    <w:tmpl w:val="1A7A0996"/>
    <w:lvl w:ilvl="0" w:tplc="04090001">
      <w:start w:val="1"/>
      <w:numFmt w:val="bullet"/>
      <w:lvlText w:val=""/>
      <w:lvlJc w:val="left"/>
      <w:pPr>
        <w:tabs>
          <w:tab w:val="num" w:pos="1428"/>
        </w:tabs>
        <w:ind w:left="1428" w:hanging="360"/>
      </w:pPr>
      <w:rPr>
        <w:rFonts w:ascii="Symbol" w:hAnsi="Symbol" w:hint="default"/>
      </w:rPr>
    </w:lvl>
    <w:lvl w:ilvl="1" w:tplc="04090003" w:tentative="1">
      <w:start w:val="1"/>
      <w:numFmt w:val="bullet"/>
      <w:lvlText w:val="o"/>
      <w:lvlJc w:val="left"/>
      <w:pPr>
        <w:tabs>
          <w:tab w:val="num" w:pos="2148"/>
        </w:tabs>
        <w:ind w:left="2148" w:hanging="360"/>
      </w:pPr>
      <w:rPr>
        <w:rFonts w:ascii="Courier New" w:hAnsi="Courier New" w:cs="Courier New" w:hint="default"/>
      </w:rPr>
    </w:lvl>
    <w:lvl w:ilvl="2" w:tplc="04090005" w:tentative="1">
      <w:start w:val="1"/>
      <w:numFmt w:val="bullet"/>
      <w:lvlText w:val=""/>
      <w:lvlJc w:val="left"/>
      <w:pPr>
        <w:tabs>
          <w:tab w:val="num" w:pos="2868"/>
        </w:tabs>
        <w:ind w:left="2868" w:hanging="360"/>
      </w:pPr>
      <w:rPr>
        <w:rFonts w:ascii="Wingdings" w:hAnsi="Wingdings" w:hint="default"/>
      </w:rPr>
    </w:lvl>
    <w:lvl w:ilvl="3" w:tplc="04090001" w:tentative="1">
      <w:start w:val="1"/>
      <w:numFmt w:val="bullet"/>
      <w:lvlText w:val=""/>
      <w:lvlJc w:val="left"/>
      <w:pPr>
        <w:tabs>
          <w:tab w:val="num" w:pos="3588"/>
        </w:tabs>
        <w:ind w:left="3588" w:hanging="360"/>
      </w:pPr>
      <w:rPr>
        <w:rFonts w:ascii="Symbol" w:hAnsi="Symbol" w:hint="default"/>
      </w:rPr>
    </w:lvl>
    <w:lvl w:ilvl="4" w:tplc="04090003" w:tentative="1">
      <w:start w:val="1"/>
      <w:numFmt w:val="bullet"/>
      <w:lvlText w:val="o"/>
      <w:lvlJc w:val="left"/>
      <w:pPr>
        <w:tabs>
          <w:tab w:val="num" w:pos="4308"/>
        </w:tabs>
        <w:ind w:left="4308" w:hanging="360"/>
      </w:pPr>
      <w:rPr>
        <w:rFonts w:ascii="Courier New" w:hAnsi="Courier New" w:cs="Courier New" w:hint="default"/>
      </w:rPr>
    </w:lvl>
    <w:lvl w:ilvl="5" w:tplc="04090005" w:tentative="1">
      <w:start w:val="1"/>
      <w:numFmt w:val="bullet"/>
      <w:lvlText w:val=""/>
      <w:lvlJc w:val="left"/>
      <w:pPr>
        <w:tabs>
          <w:tab w:val="num" w:pos="5028"/>
        </w:tabs>
        <w:ind w:left="5028" w:hanging="360"/>
      </w:pPr>
      <w:rPr>
        <w:rFonts w:ascii="Wingdings" w:hAnsi="Wingdings" w:hint="default"/>
      </w:rPr>
    </w:lvl>
    <w:lvl w:ilvl="6" w:tplc="04090001" w:tentative="1">
      <w:start w:val="1"/>
      <w:numFmt w:val="bullet"/>
      <w:lvlText w:val=""/>
      <w:lvlJc w:val="left"/>
      <w:pPr>
        <w:tabs>
          <w:tab w:val="num" w:pos="5748"/>
        </w:tabs>
        <w:ind w:left="5748" w:hanging="360"/>
      </w:pPr>
      <w:rPr>
        <w:rFonts w:ascii="Symbol" w:hAnsi="Symbol" w:hint="default"/>
      </w:rPr>
    </w:lvl>
    <w:lvl w:ilvl="7" w:tplc="04090003" w:tentative="1">
      <w:start w:val="1"/>
      <w:numFmt w:val="bullet"/>
      <w:lvlText w:val="o"/>
      <w:lvlJc w:val="left"/>
      <w:pPr>
        <w:tabs>
          <w:tab w:val="num" w:pos="6468"/>
        </w:tabs>
        <w:ind w:left="6468" w:hanging="360"/>
      </w:pPr>
      <w:rPr>
        <w:rFonts w:ascii="Courier New" w:hAnsi="Courier New" w:cs="Courier New" w:hint="default"/>
      </w:rPr>
    </w:lvl>
    <w:lvl w:ilvl="8" w:tplc="04090005" w:tentative="1">
      <w:start w:val="1"/>
      <w:numFmt w:val="bullet"/>
      <w:lvlText w:val=""/>
      <w:lvlJc w:val="left"/>
      <w:pPr>
        <w:tabs>
          <w:tab w:val="num" w:pos="7188"/>
        </w:tabs>
        <w:ind w:left="7188" w:hanging="360"/>
      </w:pPr>
      <w:rPr>
        <w:rFonts w:ascii="Wingdings" w:hAnsi="Wingdings" w:hint="default"/>
      </w:rPr>
    </w:lvl>
  </w:abstractNum>
  <w:abstractNum w:abstractNumId="10" w15:restartNumberingAfterBreak="0">
    <w:nsid w:val="1D7A17FD"/>
    <w:multiLevelType w:val="hybridMultilevel"/>
    <w:tmpl w:val="B810B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9F4CA9"/>
    <w:multiLevelType w:val="multilevel"/>
    <w:tmpl w:val="504CC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C97AC0"/>
    <w:multiLevelType w:val="hybridMultilevel"/>
    <w:tmpl w:val="E63AE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661519"/>
    <w:multiLevelType w:val="hybridMultilevel"/>
    <w:tmpl w:val="270C63A0"/>
    <w:lvl w:ilvl="0" w:tplc="04070001">
      <w:start w:val="1"/>
      <w:numFmt w:val="bullet"/>
      <w:lvlText w:val=""/>
      <w:lvlJc w:val="left"/>
      <w:pPr>
        <w:tabs>
          <w:tab w:val="num" w:pos="720"/>
        </w:tabs>
        <w:ind w:left="720" w:hanging="360"/>
      </w:pPr>
      <w:rPr>
        <w:rFonts w:ascii="Symbol" w:hAnsi="Symbol" w:cs="Times New Roman"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14" w15:restartNumberingAfterBreak="0">
    <w:nsid w:val="2D9B5027"/>
    <w:multiLevelType w:val="hybridMultilevel"/>
    <w:tmpl w:val="8AD8F25C"/>
    <w:lvl w:ilvl="0" w:tplc="66AC61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77193D"/>
    <w:multiLevelType w:val="hybridMultilevel"/>
    <w:tmpl w:val="ABD46204"/>
    <w:lvl w:ilvl="0" w:tplc="C9704D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22377C6"/>
    <w:multiLevelType w:val="hybridMultilevel"/>
    <w:tmpl w:val="9AC277EC"/>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2792CF9"/>
    <w:multiLevelType w:val="hybridMultilevel"/>
    <w:tmpl w:val="1FF8B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1A2B7F"/>
    <w:multiLevelType w:val="hybridMultilevel"/>
    <w:tmpl w:val="737AA004"/>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59F710D8"/>
    <w:multiLevelType w:val="hybridMultilevel"/>
    <w:tmpl w:val="E1FE4A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A3D61CA"/>
    <w:multiLevelType w:val="hybridMultilevel"/>
    <w:tmpl w:val="8B9C6224"/>
    <w:lvl w:ilvl="0" w:tplc="9D600E80">
      <w:start w:val="1"/>
      <w:numFmt w:val="bullet"/>
      <w:lvlText w:val="•"/>
      <w:lvlJc w:val="left"/>
      <w:pPr>
        <w:tabs>
          <w:tab w:val="num" w:pos="720"/>
        </w:tabs>
        <w:ind w:left="720" w:hanging="360"/>
      </w:pPr>
      <w:rPr>
        <w:rFonts w:ascii="Times New Roman" w:hAnsi="Times New Roman" w:hint="default"/>
      </w:rPr>
    </w:lvl>
    <w:lvl w:ilvl="1" w:tplc="C33ED854">
      <w:start w:val="179"/>
      <w:numFmt w:val="bullet"/>
      <w:lvlText w:val="–"/>
      <w:lvlJc w:val="left"/>
      <w:pPr>
        <w:tabs>
          <w:tab w:val="num" w:pos="1440"/>
        </w:tabs>
        <w:ind w:left="1440" w:hanging="360"/>
      </w:pPr>
      <w:rPr>
        <w:rFonts w:ascii="Times New Roman" w:hAnsi="Times New Roman" w:hint="default"/>
      </w:rPr>
    </w:lvl>
    <w:lvl w:ilvl="2" w:tplc="BA9C81E4">
      <w:start w:val="1"/>
      <w:numFmt w:val="bullet"/>
      <w:lvlText w:val="•"/>
      <w:lvlJc w:val="left"/>
      <w:pPr>
        <w:tabs>
          <w:tab w:val="num" w:pos="2160"/>
        </w:tabs>
        <w:ind w:left="2160" w:hanging="360"/>
      </w:pPr>
      <w:rPr>
        <w:rFonts w:ascii="Times New Roman" w:hAnsi="Times New Roman" w:hint="default"/>
      </w:rPr>
    </w:lvl>
    <w:lvl w:ilvl="3" w:tplc="7972815E" w:tentative="1">
      <w:start w:val="1"/>
      <w:numFmt w:val="bullet"/>
      <w:lvlText w:val="•"/>
      <w:lvlJc w:val="left"/>
      <w:pPr>
        <w:tabs>
          <w:tab w:val="num" w:pos="2880"/>
        </w:tabs>
        <w:ind w:left="2880" w:hanging="360"/>
      </w:pPr>
      <w:rPr>
        <w:rFonts w:ascii="Times New Roman" w:hAnsi="Times New Roman" w:hint="default"/>
      </w:rPr>
    </w:lvl>
    <w:lvl w:ilvl="4" w:tplc="81366F88" w:tentative="1">
      <w:start w:val="1"/>
      <w:numFmt w:val="bullet"/>
      <w:lvlText w:val="•"/>
      <w:lvlJc w:val="left"/>
      <w:pPr>
        <w:tabs>
          <w:tab w:val="num" w:pos="3600"/>
        </w:tabs>
        <w:ind w:left="3600" w:hanging="360"/>
      </w:pPr>
      <w:rPr>
        <w:rFonts w:ascii="Times New Roman" w:hAnsi="Times New Roman" w:hint="default"/>
      </w:rPr>
    </w:lvl>
    <w:lvl w:ilvl="5" w:tplc="0DB088EE" w:tentative="1">
      <w:start w:val="1"/>
      <w:numFmt w:val="bullet"/>
      <w:lvlText w:val="•"/>
      <w:lvlJc w:val="left"/>
      <w:pPr>
        <w:tabs>
          <w:tab w:val="num" w:pos="4320"/>
        </w:tabs>
        <w:ind w:left="4320" w:hanging="360"/>
      </w:pPr>
      <w:rPr>
        <w:rFonts w:ascii="Times New Roman" w:hAnsi="Times New Roman" w:hint="default"/>
      </w:rPr>
    </w:lvl>
    <w:lvl w:ilvl="6" w:tplc="AAA62780" w:tentative="1">
      <w:start w:val="1"/>
      <w:numFmt w:val="bullet"/>
      <w:lvlText w:val="•"/>
      <w:lvlJc w:val="left"/>
      <w:pPr>
        <w:tabs>
          <w:tab w:val="num" w:pos="5040"/>
        </w:tabs>
        <w:ind w:left="5040" w:hanging="360"/>
      </w:pPr>
      <w:rPr>
        <w:rFonts w:ascii="Times New Roman" w:hAnsi="Times New Roman" w:hint="default"/>
      </w:rPr>
    </w:lvl>
    <w:lvl w:ilvl="7" w:tplc="CFD6D63A" w:tentative="1">
      <w:start w:val="1"/>
      <w:numFmt w:val="bullet"/>
      <w:lvlText w:val="•"/>
      <w:lvlJc w:val="left"/>
      <w:pPr>
        <w:tabs>
          <w:tab w:val="num" w:pos="5760"/>
        </w:tabs>
        <w:ind w:left="5760" w:hanging="360"/>
      </w:pPr>
      <w:rPr>
        <w:rFonts w:ascii="Times New Roman" w:hAnsi="Times New Roman" w:hint="default"/>
      </w:rPr>
    </w:lvl>
    <w:lvl w:ilvl="8" w:tplc="F59C1174"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77C76AF6"/>
    <w:multiLevelType w:val="hybridMultilevel"/>
    <w:tmpl w:val="505410D8"/>
    <w:lvl w:ilvl="0" w:tplc="48D812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D912AF"/>
    <w:multiLevelType w:val="hybridMultilevel"/>
    <w:tmpl w:val="D7D807EC"/>
    <w:lvl w:ilvl="0" w:tplc="9EC2E94E">
      <w:numFmt w:val="none"/>
      <w:pStyle w:val="Bullet1"/>
      <w:lvlText w:val=""/>
      <w:legacy w:legacy="1" w:legacySpace="360" w:legacyIndent="360"/>
      <w:lvlJc w:val="left"/>
      <w:pPr>
        <w:ind w:left="720" w:hanging="360"/>
      </w:pPr>
      <w:rPr>
        <w:rFonts w:ascii="Wingdings" w:hAnsi="Wingdings" w:hint="default"/>
        <w:color w:val="000000"/>
        <w:sz w:val="24"/>
      </w:rPr>
    </w:lvl>
    <w:lvl w:ilvl="1" w:tplc="54162392">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2"/>
  </w:num>
  <w:num w:numId="3">
    <w:abstractNumId w:val="13"/>
  </w:num>
  <w:num w:numId="4">
    <w:abstractNumId w:val="9"/>
  </w:num>
  <w:num w:numId="5">
    <w:abstractNumId w:val="19"/>
  </w:num>
  <w:num w:numId="6">
    <w:abstractNumId w:val="16"/>
  </w:num>
  <w:num w:numId="7">
    <w:abstractNumId w:val="15"/>
  </w:num>
  <w:num w:numId="8">
    <w:abstractNumId w:val="20"/>
  </w:num>
  <w:num w:numId="9">
    <w:abstractNumId w:val="3"/>
  </w:num>
  <w:num w:numId="10">
    <w:abstractNumId w:val="11"/>
  </w:num>
  <w:num w:numId="11">
    <w:abstractNumId w:val="5"/>
  </w:num>
  <w:num w:numId="12">
    <w:abstractNumId w:val="4"/>
  </w:num>
  <w:num w:numId="13">
    <w:abstractNumId w:val="21"/>
  </w:num>
  <w:num w:numId="14">
    <w:abstractNumId w:val="7"/>
  </w:num>
  <w:num w:numId="15">
    <w:abstractNumId w:val="14"/>
  </w:num>
  <w:num w:numId="16">
    <w:abstractNumId w:val="17"/>
  </w:num>
  <w:num w:numId="17">
    <w:abstractNumId w:val="12"/>
  </w:num>
  <w:num w:numId="18">
    <w:abstractNumId w:val="8"/>
  </w:num>
  <w:num w:numId="19">
    <w:abstractNumId w:val="6"/>
  </w:num>
  <w:num w:numId="20">
    <w:abstractNumId w:val="10"/>
  </w:num>
  <w:num w:numId="21">
    <w:abstractNumId w:val="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4096" w:nlCheck="1" w:checkStyle="0"/>
  <w:activeWritingStyle w:appName="MSWord" w:lang="en-GB" w:vendorID="64" w:dllVersion="4096" w:nlCheck="1" w:checkStyle="0"/>
  <w:activeWritingStyle w:appName="MSWord" w:lang="de-DE" w:vendorID="64" w:dllVersion="4096" w:nlCheck="1" w:checkStyle="0"/>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activeWritingStyle w:appName="MSWord" w:lang="hu-HU" w:vendorID="64" w:dllVersion="0" w:nlCheck="1" w:checkStyle="0"/>
  <w:activeWritingStyle w:appName="MSWord" w:lang="de-DE"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LockQFSet/>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21C9"/>
    <w:rsid w:val="00000B7F"/>
    <w:rsid w:val="00017991"/>
    <w:rsid w:val="00025D12"/>
    <w:rsid w:val="00026FBE"/>
    <w:rsid w:val="00027864"/>
    <w:rsid w:val="000278A2"/>
    <w:rsid w:val="00031483"/>
    <w:rsid w:val="00034E6D"/>
    <w:rsid w:val="00036517"/>
    <w:rsid w:val="0003684C"/>
    <w:rsid w:val="00037E95"/>
    <w:rsid w:val="000422F3"/>
    <w:rsid w:val="00042C80"/>
    <w:rsid w:val="000430B5"/>
    <w:rsid w:val="0004326D"/>
    <w:rsid w:val="000453FD"/>
    <w:rsid w:val="00046166"/>
    <w:rsid w:val="00046220"/>
    <w:rsid w:val="00054D09"/>
    <w:rsid w:val="00055F2E"/>
    <w:rsid w:val="000706B5"/>
    <w:rsid w:val="00070B0F"/>
    <w:rsid w:val="000713F2"/>
    <w:rsid w:val="0007585A"/>
    <w:rsid w:val="00077667"/>
    <w:rsid w:val="000830AA"/>
    <w:rsid w:val="0009108A"/>
    <w:rsid w:val="00093351"/>
    <w:rsid w:val="00094634"/>
    <w:rsid w:val="00094A82"/>
    <w:rsid w:val="000952EB"/>
    <w:rsid w:val="00097819"/>
    <w:rsid w:val="000A017A"/>
    <w:rsid w:val="000A530D"/>
    <w:rsid w:val="000A672B"/>
    <w:rsid w:val="000B02C5"/>
    <w:rsid w:val="000B0ACA"/>
    <w:rsid w:val="000B3546"/>
    <w:rsid w:val="000B4439"/>
    <w:rsid w:val="000C111E"/>
    <w:rsid w:val="000C5B9D"/>
    <w:rsid w:val="000C6927"/>
    <w:rsid w:val="000D0275"/>
    <w:rsid w:val="000D1A91"/>
    <w:rsid w:val="000D2F8C"/>
    <w:rsid w:val="000D34E9"/>
    <w:rsid w:val="000D7EBA"/>
    <w:rsid w:val="000E6803"/>
    <w:rsid w:val="000E72CF"/>
    <w:rsid w:val="000F5E6C"/>
    <w:rsid w:val="000F694F"/>
    <w:rsid w:val="001039DE"/>
    <w:rsid w:val="00104837"/>
    <w:rsid w:val="001073A8"/>
    <w:rsid w:val="0011043D"/>
    <w:rsid w:val="001109E1"/>
    <w:rsid w:val="00110BAA"/>
    <w:rsid w:val="00110DAE"/>
    <w:rsid w:val="001123AE"/>
    <w:rsid w:val="0011455C"/>
    <w:rsid w:val="001158BC"/>
    <w:rsid w:val="00115FCD"/>
    <w:rsid w:val="00117239"/>
    <w:rsid w:val="00120650"/>
    <w:rsid w:val="0012077D"/>
    <w:rsid w:val="00121E54"/>
    <w:rsid w:val="001253C0"/>
    <w:rsid w:val="0012713A"/>
    <w:rsid w:val="00130486"/>
    <w:rsid w:val="00131818"/>
    <w:rsid w:val="00131895"/>
    <w:rsid w:val="00134FFE"/>
    <w:rsid w:val="00140714"/>
    <w:rsid w:val="001425FF"/>
    <w:rsid w:val="001461AC"/>
    <w:rsid w:val="00146C0A"/>
    <w:rsid w:val="001477C0"/>
    <w:rsid w:val="00150BC1"/>
    <w:rsid w:val="00150FA0"/>
    <w:rsid w:val="00151D6B"/>
    <w:rsid w:val="001564EF"/>
    <w:rsid w:val="00156B2B"/>
    <w:rsid w:val="00163F22"/>
    <w:rsid w:val="0016444E"/>
    <w:rsid w:val="0016551C"/>
    <w:rsid w:val="001672C2"/>
    <w:rsid w:val="0017164D"/>
    <w:rsid w:val="00172BA4"/>
    <w:rsid w:val="001813E4"/>
    <w:rsid w:val="0018259F"/>
    <w:rsid w:val="00185A0A"/>
    <w:rsid w:val="001864C0"/>
    <w:rsid w:val="00186997"/>
    <w:rsid w:val="00186D9B"/>
    <w:rsid w:val="001902A1"/>
    <w:rsid w:val="001918C3"/>
    <w:rsid w:val="00197459"/>
    <w:rsid w:val="001A0CEA"/>
    <w:rsid w:val="001A10E0"/>
    <w:rsid w:val="001A1619"/>
    <w:rsid w:val="001A46A3"/>
    <w:rsid w:val="001A6AEB"/>
    <w:rsid w:val="001B0CF3"/>
    <w:rsid w:val="001B3CC5"/>
    <w:rsid w:val="001B47FD"/>
    <w:rsid w:val="001B60CC"/>
    <w:rsid w:val="001C0626"/>
    <w:rsid w:val="001C2310"/>
    <w:rsid w:val="001C3F53"/>
    <w:rsid w:val="001D3676"/>
    <w:rsid w:val="001D46AB"/>
    <w:rsid w:val="001D62D6"/>
    <w:rsid w:val="001E2985"/>
    <w:rsid w:val="001E2C94"/>
    <w:rsid w:val="001F1775"/>
    <w:rsid w:val="00200036"/>
    <w:rsid w:val="002006EC"/>
    <w:rsid w:val="0020119D"/>
    <w:rsid w:val="0020314A"/>
    <w:rsid w:val="00206708"/>
    <w:rsid w:val="00210AFB"/>
    <w:rsid w:val="00211078"/>
    <w:rsid w:val="002133AD"/>
    <w:rsid w:val="00215DBE"/>
    <w:rsid w:val="00227A26"/>
    <w:rsid w:val="002301AC"/>
    <w:rsid w:val="002341A8"/>
    <w:rsid w:val="002359BE"/>
    <w:rsid w:val="00241498"/>
    <w:rsid w:val="00242C4E"/>
    <w:rsid w:val="00245F08"/>
    <w:rsid w:val="0024631E"/>
    <w:rsid w:val="00250040"/>
    <w:rsid w:val="00250AC0"/>
    <w:rsid w:val="00251EE3"/>
    <w:rsid w:val="002530A4"/>
    <w:rsid w:val="002600DC"/>
    <w:rsid w:val="00262B39"/>
    <w:rsid w:val="0026400C"/>
    <w:rsid w:val="002723F6"/>
    <w:rsid w:val="002740FA"/>
    <w:rsid w:val="00277F06"/>
    <w:rsid w:val="002810D3"/>
    <w:rsid w:val="00284015"/>
    <w:rsid w:val="0029333D"/>
    <w:rsid w:val="002A0B7A"/>
    <w:rsid w:val="002A3432"/>
    <w:rsid w:val="002A3AB6"/>
    <w:rsid w:val="002A6161"/>
    <w:rsid w:val="002B35F4"/>
    <w:rsid w:val="002B6025"/>
    <w:rsid w:val="002C0FA4"/>
    <w:rsid w:val="002C1D9E"/>
    <w:rsid w:val="002C3D3B"/>
    <w:rsid w:val="002D04D6"/>
    <w:rsid w:val="002D05B9"/>
    <w:rsid w:val="002D5669"/>
    <w:rsid w:val="002D630D"/>
    <w:rsid w:val="002D68F3"/>
    <w:rsid w:val="002D7169"/>
    <w:rsid w:val="002D7D8C"/>
    <w:rsid w:val="002E43B0"/>
    <w:rsid w:val="002E6BF3"/>
    <w:rsid w:val="002F1983"/>
    <w:rsid w:val="002F28E7"/>
    <w:rsid w:val="002F595E"/>
    <w:rsid w:val="002F5E83"/>
    <w:rsid w:val="002F6268"/>
    <w:rsid w:val="002F6388"/>
    <w:rsid w:val="003049D2"/>
    <w:rsid w:val="0030653D"/>
    <w:rsid w:val="00310787"/>
    <w:rsid w:val="00312D0C"/>
    <w:rsid w:val="0031508D"/>
    <w:rsid w:val="00320133"/>
    <w:rsid w:val="00320A36"/>
    <w:rsid w:val="00321104"/>
    <w:rsid w:val="00322151"/>
    <w:rsid w:val="0032325C"/>
    <w:rsid w:val="00327C65"/>
    <w:rsid w:val="00331255"/>
    <w:rsid w:val="00334AD3"/>
    <w:rsid w:val="003355C7"/>
    <w:rsid w:val="003433F5"/>
    <w:rsid w:val="003439A0"/>
    <w:rsid w:val="00346963"/>
    <w:rsid w:val="003472DF"/>
    <w:rsid w:val="003504E9"/>
    <w:rsid w:val="0035068D"/>
    <w:rsid w:val="00351870"/>
    <w:rsid w:val="00352472"/>
    <w:rsid w:val="00355B42"/>
    <w:rsid w:val="00355CD4"/>
    <w:rsid w:val="0035764B"/>
    <w:rsid w:val="00357F77"/>
    <w:rsid w:val="00363702"/>
    <w:rsid w:val="003651B0"/>
    <w:rsid w:val="0036676A"/>
    <w:rsid w:val="00366E04"/>
    <w:rsid w:val="00370535"/>
    <w:rsid w:val="00381DCC"/>
    <w:rsid w:val="00382412"/>
    <w:rsid w:val="00382D65"/>
    <w:rsid w:val="00386611"/>
    <w:rsid w:val="00397A48"/>
    <w:rsid w:val="003A1547"/>
    <w:rsid w:val="003A15EB"/>
    <w:rsid w:val="003A3283"/>
    <w:rsid w:val="003A358B"/>
    <w:rsid w:val="003B370C"/>
    <w:rsid w:val="003B3827"/>
    <w:rsid w:val="003B55BF"/>
    <w:rsid w:val="003C53CE"/>
    <w:rsid w:val="003D1B23"/>
    <w:rsid w:val="003D210B"/>
    <w:rsid w:val="003D47E6"/>
    <w:rsid w:val="003D533D"/>
    <w:rsid w:val="003D5BFF"/>
    <w:rsid w:val="003D6144"/>
    <w:rsid w:val="003F1350"/>
    <w:rsid w:val="003F28FD"/>
    <w:rsid w:val="003F6EBA"/>
    <w:rsid w:val="003F76F7"/>
    <w:rsid w:val="00401E2D"/>
    <w:rsid w:val="004035F0"/>
    <w:rsid w:val="0040532F"/>
    <w:rsid w:val="004075DF"/>
    <w:rsid w:val="0041275B"/>
    <w:rsid w:val="004217E4"/>
    <w:rsid w:val="0043094B"/>
    <w:rsid w:val="004423D4"/>
    <w:rsid w:val="00443B91"/>
    <w:rsid w:val="00444686"/>
    <w:rsid w:val="004456C2"/>
    <w:rsid w:val="004457AD"/>
    <w:rsid w:val="004518C6"/>
    <w:rsid w:val="00452691"/>
    <w:rsid w:val="00455E3D"/>
    <w:rsid w:val="00457D36"/>
    <w:rsid w:val="00462736"/>
    <w:rsid w:val="00464644"/>
    <w:rsid w:val="00465274"/>
    <w:rsid w:val="00465EF1"/>
    <w:rsid w:val="00473E1D"/>
    <w:rsid w:val="00476962"/>
    <w:rsid w:val="00483241"/>
    <w:rsid w:val="00484361"/>
    <w:rsid w:val="00487A79"/>
    <w:rsid w:val="004A17B0"/>
    <w:rsid w:val="004A2060"/>
    <w:rsid w:val="004A4FA5"/>
    <w:rsid w:val="004A598F"/>
    <w:rsid w:val="004A665E"/>
    <w:rsid w:val="004A6F44"/>
    <w:rsid w:val="004B07C7"/>
    <w:rsid w:val="004C5F41"/>
    <w:rsid w:val="004C7D3C"/>
    <w:rsid w:val="004D1EED"/>
    <w:rsid w:val="004D304C"/>
    <w:rsid w:val="004D3A0C"/>
    <w:rsid w:val="004D79A3"/>
    <w:rsid w:val="004E289F"/>
    <w:rsid w:val="004E7720"/>
    <w:rsid w:val="004F205E"/>
    <w:rsid w:val="004F2F95"/>
    <w:rsid w:val="004F6E8E"/>
    <w:rsid w:val="004F740B"/>
    <w:rsid w:val="00501021"/>
    <w:rsid w:val="0050164D"/>
    <w:rsid w:val="005022AA"/>
    <w:rsid w:val="00503DF3"/>
    <w:rsid w:val="00505315"/>
    <w:rsid w:val="00506281"/>
    <w:rsid w:val="00511721"/>
    <w:rsid w:val="00512163"/>
    <w:rsid w:val="005122C1"/>
    <w:rsid w:val="00515CAB"/>
    <w:rsid w:val="00517BCA"/>
    <w:rsid w:val="00520113"/>
    <w:rsid w:val="005210B0"/>
    <w:rsid w:val="00521607"/>
    <w:rsid w:val="00522804"/>
    <w:rsid w:val="0052649F"/>
    <w:rsid w:val="00531B16"/>
    <w:rsid w:val="00533427"/>
    <w:rsid w:val="0053572E"/>
    <w:rsid w:val="005357CF"/>
    <w:rsid w:val="005367C1"/>
    <w:rsid w:val="00536D0C"/>
    <w:rsid w:val="00536EAA"/>
    <w:rsid w:val="005374EB"/>
    <w:rsid w:val="0054010F"/>
    <w:rsid w:val="00545DE3"/>
    <w:rsid w:val="005477F0"/>
    <w:rsid w:val="005505C1"/>
    <w:rsid w:val="00551463"/>
    <w:rsid w:val="005551C5"/>
    <w:rsid w:val="00555D77"/>
    <w:rsid w:val="00555ECD"/>
    <w:rsid w:val="00556DC0"/>
    <w:rsid w:val="00556EC1"/>
    <w:rsid w:val="005575E4"/>
    <w:rsid w:val="005613BA"/>
    <w:rsid w:val="005615C9"/>
    <w:rsid w:val="005622A2"/>
    <w:rsid w:val="0057109E"/>
    <w:rsid w:val="0057133F"/>
    <w:rsid w:val="005723FD"/>
    <w:rsid w:val="005746AE"/>
    <w:rsid w:val="00574CC0"/>
    <w:rsid w:val="005843F7"/>
    <w:rsid w:val="0058455D"/>
    <w:rsid w:val="0059740B"/>
    <w:rsid w:val="005A09F2"/>
    <w:rsid w:val="005A24EF"/>
    <w:rsid w:val="005A4D9C"/>
    <w:rsid w:val="005A6DCF"/>
    <w:rsid w:val="005A7181"/>
    <w:rsid w:val="005B35B4"/>
    <w:rsid w:val="005B632F"/>
    <w:rsid w:val="005B7489"/>
    <w:rsid w:val="005B7615"/>
    <w:rsid w:val="005C0D6B"/>
    <w:rsid w:val="005C2244"/>
    <w:rsid w:val="005E1AE3"/>
    <w:rsid w:val="005E3C2B"/>
    <w:rsid w:val="005E7521"/>
    <w:rsid w:val="005F13B2"/>
    <w:rsid w:val="005F2D4C"/>
    <w:rsid w:val="00602140"/>
    <w:rsid w:val="006042B1"/>
    <w:rsid w:val="006047F4"/>
    <w:rsid w:val="006151F2"/>
    <w:rsid w:val="00615947"/>
    <w:rsid w:val="00620C0F"/>
    <w:rsid w:val="0062388D"/>
    <w:rsid w:val="00626B1D"/>
    <w:rsid w:val="00627389"/>
    <w:rsid w:val="00630778"/>
    <w:rsid w:val="00635AD4"/>
    <w:rsid w:val="00640913"/>
    <w:rsid w:val="00640A71"/>
    <w:rsid w:val="006454B3"/>
    <w:rsid w:val="006456B0"/>
    <w:rsid w:val="00650B62"/>
    <w:rsid w:val="00650D20"/>
    <w:rsid w:val="00653253"/>
    <w:rsid w:val="00654E5D"/>
    <w:rsid w:val="0066023D"/>
    <w:rsid w:val="0066179D"/>
    <w:rsid w:val="006623C8"/>
    <w:rsid w:val="006716A2"/>
    <w:rsid w:val="00675C1B"/>
    <w:rsid w:val="00676223"/>
    <w:rsid w:val="006773D8"/>
    <w:rsid w:val="00681569"/>
    <w:rsid w:val="00682898"/>
    <w:rsid w:val="00682CF9"/>
    <w:rsid w:val="00682D01"/>
    <w:rsid w:val="00685542"/>
    <w:rsid w:val="00685862"/>
    <w:rsid w:val="00686A76"/>
    <w:rsid w:val="006904D3"/>
    <w:rsid w:val="00696A06"/>
    <w:rsid w:val="006A45F5"/>
    <w:rsid w:val="006A7880"/>
    <w:rsid w:val="006B2983"/>
    <w:rsid w:val="006C01F0"/>
    <w:rsid w:val="006C22B4"/>
    <w:rsid w:val="006C4C15"/>
    <w:rsid w:val="006D1FC2"/>
    <w:rsid w:val="006D68C6"/>
    <w:rsid w:val="006E127B"/>
    <w:rsid w:val="006E173C"/>
    <w:rsid w:val="006E277D"/>
    <w:rsid w:val="006E6E75"/>
    <w:rsid w:val="006F2062"/>
    <w:rsid w:val="006F2454"/>
    <w:rsid w:val="006F5701"/>
    <w:rsid w:val="00701F8C"/>
    <w:rsid w:val="00705F0B"/>
    <w:rsid w:val="00713A39"/>
    <w:rsid w:val="00717533"/>
    <w:rsid w:val="00717928"/>
    <w:rsid w:val="00717E45"/>
    <w:rsid w:val="00721013"/>
    <w:rsid w:val="00724479"/>
    <w:rsid w:val="00725302"/>
    <w:rsid w:val="00727AC7"/>
    <w:rsid w:val="00730D72"/>
    <w:rsid w:val="00731A30"/>
    <w:rsid w:val="007412B3"/>
    <w:rsid w:val="00741739"/>
    <w:rsid w:val="00744A04"/>
    <w:rsid w:val="00746099"/>
    <w:rsid w:val="007506BF"/>
    <w:rsid w:val="007508BD"/>
    <w:rsid w:val="00751178"/>
    <w:rsid w:val="00752282"/>
    <w:rsid w:val="00752A76"/>
    <w:rsid w:val="00760CB3"/>
    <w:rsid w:val="0076713E"/>
    <w:rsid w:val="00771C05"/>
    <w:rsid w:val="00774941"/>
    <w:rsid w:val="00777930"/>
    <w:rsid w:val="0078058F"/>
    <w:rsid w:val="00781DD0"/>
    <w:rsid w:val="0078208C"/>
    <w:rsid w:val="00782240"/>
    <w:rsid w:val="007840AB"/>
    <w:rsid w:val="0078460E"/>
    <w:rsid w:val="00784D38"/>
    <w:rsid w:val="00785E09"/>
    <w:rsid w:val="00786C62"/>
    <w:rsid w:val="007949D7"/>
    <w:rsid w:val="00796F32"/>
    <w:rsid w:val="007978A9"/>
    <w:rsid w:val="007A075B"/>
    <w:rsid w:val="007A1B7D"/>
    <w:rsid w:val="007A5068"/>
    <w:rsid w:val="007A7E63"/>
    <w:rsid w:val="007B0BB2"/>
    <w:rsid w:val="007C204A"/>
    <w:rsid w:val="007C2ACE"/>
    <w:rsid w:val="007C3CE5"/>
    <w:rsid w:val="007C5D76"/>
    <w:rsid w:val="007C6715"/>
    <w:rsid w:val="007D06D8"/>
    <w:rsid w:val="007D0C92"/>
    <w:rsid w:val="007D202B"/>
    <w:rsid w:val="007D4B5E"/>
    <w:rsid w:val="007D5637"/>
    <w:rsid w:val="007E3F8B"/>
    <w:rsid w:val="007E44A6"/>
    <w:rsid w:val="007E5991"/>
    <w:rsid w:val="007E5BF5"/>
    <w:rsid w:val="007E63B6"/>
    <w:rsid w:val="007F06F1"/>
    <w:rsid w:val="007F3167"/>
    <w:rsid w:val="007F4661"/>
    <w:rsid w:val="008016E2"/>
    <w:rsid w:val="00804C98"/>
    <w:rsid w:val="00805DC4"/>
    <w:rsid w:val="00807CFD"/>
    <w:rsid w:val="00811351"/>
    <w:rsid w:val="008123FF"/>
    <w:rsid w:val="008136E6"/>
    <w:rsid w:val="00816D52"/>
    <w:rsid w:val="00817199"/>
    <w:rsid w:val="00825E20"/>
    <w:rsid w:val="0082713A"/>
    <w:rsid w:val="008304E9"/>
    <w:rsid w:val="008307D6"/>
    <w:rsid w:val="00831847"/>
    <w:rsid w:val="0083291B"/>
    <w:rsid w:val="0083351B"/>
    <w:rsid w:val="0083413D"/>
    <w:rsid w:val="00836BFA"/>
    <w:rsid w:val="00840731"/>
    <w:rsid w:val="00841487"/>
    <w:rsid w:val="00842B2C"/>
    <w:rsid w:val="008505F9"/>
    <w:rsid w:val="00850C27"/>
    <w:rsid w:val="00851814"/>
    <w:rsid w:val="008557EC"/>
    <w:rsid w:val="00855BD6"/>
    <w:rsid w:val="008626AC"/>
    <w:rsid w:val="00864A63"/>
    <w:rsid w:val="008719C1"/>
    <w:rsid w:val="00876A6B"/>
    <w:rsid w:val="00877023"/>
    <w:rsid w:val="0088036F"/>
    <w:rsid w:val="0088142F"/>
    <w:rsid w:val="00887312"/>
    <w:rsid w:val="00894D22"/>
    <w:rsid w:val="00896AF3"/>
    <w:rsid w:val="008A1380"/>
    <w:rsid w:val="008A1DEE"/>
    <w:rsid w:val="008A2429"/>
    <w:rsid w:val="008A6BCD"/>
    <w:rsid w:val="008B07E1"/>
    <w:rsid w:val="008B1461"/>
    <w:rsid w:val="008B7B79"/>
    <w:rsid w:val="008D0CB8"/>
    <w:rsid w:val="008D2217"/>
    <w:rsid w:val="008D2469"/>
    <w:rsid w:val="008D7EE6"/>
    <w:rsid w:val="008E009A"/>
    <w:rsid w:val="008E0429"/>
    <w:rsid w:val="008E5C33"/>
    <w:rsid w:val="008F06B5"/>
    <w:rsid w:val="008F22B1"/>
    <w:rsid w:val="009007A8"/>
    <w:rsid w:val="00902F47"/>
    <w:rsid w:val="0090303C"/>
    <w:rsid w:val="009063EA"/>
    <w:rsid w:val="009065EC"/>
    <w:rsid w:val="009073DB"/>
    <w:rsid w:val="009104D4"/>
    <w:rsid w:val="0091199F"/>
    <w:rsid w:val="0091292C"/>
    <w:rsid w:val="00915488"/>
    <w:rsid w:val="0092047A"/>
    <w:rsid w:val="00920B34"/>
    <w:rsid w:val="00921FDB"/>
    <w:rsid w:val="00925889"/>
    <w:rsid w:val="00925EEE"/>
    <w:rsid w:val="009262D5"/>
    <w:rsid w:val="00936395"/>
    <w:rsid w:val="00943734"/>
    <w:rsid w:val="00943878"/>
    <w:rsid w:val="00943C55"/>
    <w:rsid w:val="00952D1B"/>
    <w:rsid w:val="0095565D"/>
    <w:rsid w:val="009639BA"/>
    <w:rsid w:val="0096706A"/>
    <w:rsid w:val="009713C8"/>
    <w:rsid w:val="0097258C"/>
    <w:rsid w:val="00973F95"/>
    <w:rsid w:val="0098034E"/>
    <w:rsid w:val="00982B15"/>
    <w:rsid w:val="00983FFA"/>
    <w:rsid w:val="00984093"/>
    <w:rsid w:val="009850AF"/>
    <w:rsid w:val="009870B4"/>
    <w:rsid w:val="00987EE5"/>
    <w:rsid w:val="009953A3"/>
    <w:rsid w:val="0099728C"/>
    <w:rsid w:val="009A128E"/>
    <w:rsid w:val="009A2AFF"/>
    <w:rsid w:val="009A3159"/>
    <w:rsid w:val="009A47D1"/>
    <w:rsid w:val="009A5ED3"/>
    <w:rsid w:val="009A7893"/>
    <w:rsid w:val="009B3265"/>
    <w:rsid w:val="009B5401"/>
    <w:rsid w:val="009B696F"/>
    <w:rsid w:val="009C1222"/>
    <w:rsid w:val="009C4280"/>
    <w:rsid w:val="009C44C6"/>
    <w:rsid w:val="009C6FD3"/>
    <w:rsid w:val="009D50F9"/>
    <w:rsid w:val="009D62D1"/>
    <w:rsid w:val="009E527C"/>
    <w:rsid w:val="009F6085"/>
    <w:rsid w:val="009F6438"/>
    <w:rsid w:val="009F74F8"/>
    <w:rsid w:val="00A10253"/>
    <w:rsid w:val="00A13A28"/>
    <w:rsid w:val="00A17E3E"/>
    <w:rsid w:val="00A310C7"/>
    <w:rsid w:val="00A34D74"/>
    <w:rsid w:val="00A4011B"/>
    <w:rsid w:val="00A406D0"/>
    <w:rsid w:val="00A4220F"/>
    <w:rsid w:val="00A43A15"/>
    <w:rsid w:val="00A56BB3"/>
    <w:rsid w:val="00A57F54"/>
    <w:rsid w:val="00A63129"/>
    <w:rsid w:val="00A63315"/>
    <w:rsid w:val="00A64C8D"/>
    <w:rsid w:val="00A6718F"/>
    <w:rsid w:val="00A716C6"/>
    <w:rsid w:val="00A71AFF"/>
    <w:rsid w:val="00A74E34"/>
    <w:rsid w:val="00A812CE"/>
    <w:rsid w:val="00A8356D"/>
    <w:rsid w:val="00A83F71"/>
    <w:rsid w:val="00A85B15"/>
    <w:rsid w:val="00A85FDB"/>
    <w:rsid w:val="00A86AAA"/>
    <w:rsid w:val="00A921B8"/>
    <w:rsid w:val="00A93979"/>
    <w:rsid w:val="00A93BCE"/>
    <w:rsid w:val="00A95D2A"/>
    <w:rsid w:val="00A97DA9"/>
    <w:rsid w:val="00AA3846"/>
    <w:rsid w:val="00AA57A9"/>
    <w:rsid w:val="00AB0A3F"/>
    <w:rsid w:val="00AB3062"/>
    <w:rsid w:val="00AB3EE3"/>
    <w:rsid w:val="00AB481C"/>
    <w:rsid w:val="00AC04F5"/>
    <w:rsid w:val="00AC659D"/>
    <w:rsid w:val="00AC7A08"/>
    <w:rsid w:val="00AC7F7A"/>
    <w:rsid w:val="00AD2436"/>
    <w:rsid w:val="00AD3855"/>
    <w:rsid w:val="00AD455B"/>
    <w:rsid w:val="00AD4DF5"/>
    <w:rsid w:val="00AE267B"/>
    <w:rsid w:val="00AE5E1E"/>
    <w:rsid w:val="00AE6361"/>
    <w:rsid w:val="00AE74BD"/>
    <w:rsid w:val="00AF2A96"/>
    <w:rsid w:val="00AF50E2"/>
    <w:rsid w:val="00AF529D"/>
    <w:rsid w:val="00AF5B33"/>
    <w:rsid w:val="00B01BD0"/>
    <w:rsid w:val="00B07E4A"/>
    <w:rsid w:val="00B10858"/>
    <w:rsid w:val="00B121C9"/>
    <w:rsid w:val="00B14425"/>
    <w:rsid w:val="00B171A4"/>
    <w:rsid w:val="00B20B95"/>
    <w:rsid w:val="00B212B2"/>
    <w:rsid w:val="00B212F5"/>
    <w:rsid w:val="00B2420E"/>
    <w:rsid w:val="00B267C5"/>
    <w:rsid w:val="00B30751"/>
    <w:rsid w:val="00B3109C"/>
    <w:rsid w:val="00B33A1C"/>
    <w:rsid w:val="00B34E61"/>
    <w:rsid w:val="00B37A27"/>
    <w:rsid w:val="00B37CC8"/>
    <w:rsid w:val="00B40BCB"/>
    <w:rsid w:val="00B4454C"/>
    <w:rsid w:val="00B463D7"/>
    <w:rsid w:val="00B50F5F"/>
    <w:rsid w:val="00B523FA"/>
    <w:rsid w:val="00B52460"/>
    <w:rsid w:val="00B5247E"/>
    <w:rsid w:val="00B54AE7"/>
    <w:rsid w:val="00B62293"/>
    <w:rsid w:val="00B62441"/>
    <w:rsid w:val="00B656AA"/>
    <w:rsid w:val="00B65FE3"/>
    <w:rsid w:val="00B70B58"/>
    <w:rsid w:val="00B71541"/>
    <w:rsid w:val="00B719E6"/>
    <w:rsid w:val="00B7316F"/>
    <w:rsid w:val="00B735D4"/>
    <w:rsid w:val="00B7418A"/>
    <w:rsid w:val="00B77C5E"/>
    <w:rsid w:val="00B77F2C"/>
    <w:rsid w:val="00B80425"/>
    <w:rsid w:val="00B80964"/>
    <w:rsid w:val="00B90ADB"/>
    <w:rsid w:val="00B93F26"/>
    <w:rsid w:val="00B95C96"/>
    <w:rsid w:val="00B96492"/>
    <w:rsid w:val="00B97902"/>
    <w:rsid w:val="00B97960"/>
    <w:rsid w:val="00BA0938"/>
    <w:rsid w:val="00BA3B61"/>
    <w:rsid w:val="00BA5C1A"/>
    <w:rsid w:val="00BA5FB3"/>
    <w:rsid w:val="00BA6362"/>
    <w:rsid w:val="00BA63F6"/>
    <w:rsid w:val="00BB3283"/>
    <w:rsid w:val="00BB571F"/>
    <w:rsid w:val="00BB6B12"/>
    <w:rsid w:val="00BC648C"/>
    <w:rsid w:val="00BD194A"/>
    <w:rsid w:val="00BD2AE9"/>
    <w:rsid w:val="00BD4310"/>
    <w:rsid w:val="00BD54CD"/>
    <w:rsid w:val="00BD6F5D"/>
    <w:rsid w:val="00BD6F82"/>
    <w:rsid w:val="00BE5817"/>
    <w:rsid w:val="00BE5A90"/>
    <w:rsid w:val="00BF0818"/>
    <w:rsid w:val="00BF0A09"/>
    <w:rsid w:val="00BF533C"/>
    <w:rsid w:val="00C0266D"/>
    <w:rsid w:val="00C10F38"/>
    <w:rsid w:val="00C11673"/>
    <w:rsid w:val="00C15667"/>
    <w:rsid w:val="00C16FEF"/>
    <w:rsid w:val="00C21F37"/>
    <w:rsid w:val="00C231BC"/>
    <w:rsid w:val="00C26B71"/>
    <w:rsid w:val="00C333F5"/>
    <w:rsid w:val="00C45536"/>
    <w:rsid w:val="00C461CA"/>
    <w:rsid w:val="00C46E8B"/>
    <w:rsid w:val="00C51194"/>
    <w:rsid w:val="00C521D7"/>
    <w:rsid w:val="00C532D8"/>
    <w:rsid w:val="00C537C8"/>
    <w:rsid w:val="00C53949"/>
    <w:rsid w:val="00C5732B"/>
    <w:rsid w:val="00C620B3"/>
    <w:rsid w:val="00C65D99"/>
    <w:rsid w:val="00C7231B"/>
    <w:rsid w:val="00C806A5"/>
    <w:rsid w:val="00C81FCF"/>
    <w:rsid w:val="00C82B17"/>
    <w:rsid w:val="00C82D42"/>
    <w:rsid w:val="00C84797"/>
    <w:rsid w:val="00C94365"/>
    <w:rsid w:val="00C948E3"/>
    <w:rsid w:val="00CA0467"/>
    <w:rsid w:val="00CA1CDE"/>
    <w:rsid w:val="00CA34DD"/>
    <w:rsid w:val="00CA3600"/>
    <w:rsid w:val="00CA6748"/>
    <w:rsid w:val="00CB015F"/>
    <w:rsid w:val="00CC0077"/>
    <w:rsid w:val="00CC0125"/>
    <w:rsid w:val="00CC30E1"/>
    <w:rsid w:val="00CC3E8D"/>
    <w:rsid w:val="00CC4848"/>
    <w:rsid w:val="00CC5091"/>
    <w:rsid w:val="00CC7987"/>
    <w:rsid w:val="00CD332D"/>
    <w:rsid w:val="00CE05A7"/>
    <w:rsid w:val="00CE4322"/>
    <w:rsid w:val="00CE65E1"/>
    <w:rsid w:val="00CF0B42"/>
    <w:rsid w:val="00CF1CD4"/>
    <w:rsid w:val="00CF4718"/>
    <w:rsid w:val="00CF71CF"/>
    <w:rsid w:val="00D0173D"/>
    <w:rsid w:val="00D105D7"/>
    <w:rsid w:val="00D10FA2"/>
    <w:rsid w:val="00D1343D"/>
    <w:rsid w:val="00D14E31"/>
    <w:rsid w:val="00D1670B"/>
    <w:rsid w:val="00D176B5"/>
    <w:rsid w:val="00D200E1"/>
    <w:rsid w:val="00D21323"/>
    <w:rsid w:val="00D22D46"/>
    <w:rsid w:val="00D23CDC"/>
    <w:rsid w:val="00D3177B"/>
    <w:rsid w:val="00D32D71"/>
    <w:rsid w:val="00D36B9E"/>
    <w:rsid w:val="00D402C0"/>
    <w:rsid w:val="00D41E7C"/>
    <w:rsid w:val="00D42EF6"/>
    <w:rsid w:val="00D448E1"/>
    <w:rsid w:val="00D47A48"/>
    <w:rsid w:val="00D50F4E"/>
    <w:rsid w:val="00D52728"/>
    <w:rsid w:val="00D53886"/>
    <w:rsid w:val="00D641F5"/>
    <w:rsid w:val="00D64906"/>
    <w:rsid w:val="00D64A7C"/>
    <w:rsid w:val="00D6534F"/>
    <w:rsid w:val="00D65BBB"/>
    <w:rsid w:val="00D66861"/>
    <w:rsid w:val="00D73837"/>
    <w:rsid w:val="00D84A13"/>
    <w:rsid w:val="00D85D0E"/>
    <w:rsid w:val="00D863E7"/>
    <w:rsid w:val="00D8768E"/>
    <w:rsid w:val="00D87710"/>
    <w:rsid w:val="00D87859"/>
    <w:rsid w:val="00D94047"/>
    <w:rsid w:val="00DA16C5"/>
    <w:rsid w:val="00DA2BFA"/>
    <w:rsid w:val="00DA54A0"/>
    <w:rsid w:val="00DA5F53"/>
    <w:rsid w:val="00DA6279"/>
    <w:rsid w:val="00DB28E0"/>
    <w:rsid w:val="00DB3180"/>
    <w:rsid w:val="00DB36B2"/>
    <w:rsid w:val="00DB5D20"/>
    <w:rsid w:val="00DB6219"/>
    <w:rsid w:val="00DC0391"/>
    <w:rsid w:val="00DC15F2"/>
    <w:rsid w:val="00DC27F5"/>
    <w:rsid w:val="00DC3340"/>
    <w:rsid w:val="00DC3503"/>
    <w:rsid w:val="00DC5FD3"/>
    <w:rsid w:val="00DD3ECA"/>
    <w:rsid w:val="00DD7642"/>
    <w:rsid w:val="00DE035B"/>
    <w:rsid w:val="00DE44B9"/>
    <w:rsid w:val="00DE4CFC"/>
    <w:rsid w:val="00DE5197"/>
    <w:rsid w:val="00DE5DEF"/>
    <w:rsid w:val="00DE7462"/>
    <w:rsid w:val="00DF0BB7"/>
    <w:rsid w:val="00DF26C6"/>
    <w:rsid w:val="00E006FA"/>
    <w:rsid w:val="00E116DB"/>
    <w:rsid w:val="00E125FB"/>
    <w:rsid w:val="00E166CA"/>
    <w:rsid w:val="00E169F6"/>
    <w:rsid w:val="00E1733C"/>
    <w:rsid w:val="00E17526"/>
    <w:rsid w:val="00E17A42"/>
    <w:rsid w:val="00E20F8B"/>
    <w:rsid w:val="00E33585"/>
    <w:rsid w:val="00E40AF4"/>
    <w:rsid w:val="00E4167C"/>
    <w:rsid w:val="00E42BF0"/>
    <w:rsid w:val="00E447FF"/>
    <w:rsid w:val="00E44DBD"/>
    <w:rsid w:val="00E459C2"/>
    <w:rsid w:val="00E46397"/>
    <w:rsid w:val="00E46D96"/>
    <w:rsid w:val="00E47F16"/>
    <w:rsid w:val="00E50868"/>
    <w:rsid w:val="00E50959"/>
    <w:rsid w:val="00E522F6"/>
    <w:rsid w:val="00E52FC5"/>
    <w:rsid w:val="00E6002A"/>
    <w:rsid w:val="00E6650F"/>
    <w:rsid w:val="00E667B0"/>
    <w:rsid w:val="00E670CE"/>
    <w:rsid w:val="00E700A5"/>
    <w:rsid w:val="00E728F3"/>
    <w:rsid w:val="00E7416D"/>
    <w:rsid w:val="00E743BF"/>
    <w:rsid w:val="00E806E4"/>
    <w:rsid w:val="00E813CE"/>
    <w:rsid w:val="00E842AB"/>
    <w:rsid w:val="00E9125C"/>
    <w:rsid w:val="00E916C0"/>
    <w:rsid w:val="00E933D0"/>
    <w:rsid w:val="00E95EBA"/>
    <w:rsid w:val="00E96225"/>
    <w:rsid w:val="00EA0388"/>
    <w:rsid w:val="00EA3BCA"/>
    <w:rsid w:val="00EB0FFC"/>
    <w:rsid w:val="00EB7344"/>
    <w:rsid w:val="00EB784E"/>
    <w:rsid w:val="00EC0238"/>
    <w:rsid w:val="00EC02FC"/>
    <w:rsid w:val="00EC07F0"/>
    <w:rsid w:val="00EC0A40"/>
    <w:rsid w:val="00EC1C25"/>
    <w:rsid w:val="00EC3A3C"/>
    <w:rsid w:val="00EC4DD0"/>
    <w:rsid w:val="00EC5E65"/>
    <w:rsid w:val="00ED0A31"/>
    <w:rsid w:val="00ED1F03"/>
    <w:rsid w:val="00ED3218"/>
    <w:rsid w:val="00ED376F"/>
    <w:rsid w:val="00ED6122"/>
    <w:rsid w:val="00ED7339"/>
    <w:rsid w:val="00ED7BE2"/>
    <w:rsid w:val="00EE05FA"/>
    <w:rsid w:val="00EE2932"/>
    <w:rsid w:val="00EE3097"/>
    <w:rsid w:val="00EE547E"/>
    <w:rsid w:val="00EF0382"/>
    <w:rsid w:val="00F022DF"/>
    <w:rsid w:val="00F0241D"/>
    <w:rsid w:val="00F057D2"/>
    <w:rsid w:val="00F05ED5"/>
    <w:rsid w:val="00F11187"/>
    <w:rsid w:val="00F13E30"/>
    <w:rsid w:val="00F17B7D"/>
    <w:rsid w:val="00F20553"/>
    <w:rsid w:val="00F20E62"/>
    <w:rsid w:val="00F21841"/>
    <w:rsid w:val="00F24116"/>
    <w:rsid w:val="00F24BE2"/>
    <w:rsid w:val="00F24CBA"/>
    <w:rsid w:val="00F25DDF"/>
    <w:rsid w:val="00F31367"/>
    <w:rsid w:val="00F32D8A"/>
    <w:rsid w:val="00F342C7"/>
    <w:rsid w:val="00F3443C"/>
    <w:rsid w:val="00F37DFC"/>
    <w:rsid w:val="00F41A09"/>
    <w:rsid w:val="00F47FFC"/>
    <w:rsid w:val="00F5309B"/>
    <w:rsid w:val="00F532BB"/>
    <w:rsid w:val="00F549DF"/>
    <w:rsid w:val="00F5770D"/>
    <w:rsid w:val="00F61EAD"/>
    <w:rsid w:val="00F6350D"/>
    <w:rsid w:val="00F6419F"/>
    <w:rsid w:val="00F644E4"/>
    <w:rsid w:val="00F66227"/>
    <w:rsid w:val="00F67074"/>
    <w:rsid w:val="00F73666"/>
    <w:rsid w:val="00F73BCF"/>
    <w:rsid w:val="00F7627E"/>
    <w:rsid w:val="00F77BB8"/>
    <w:rsid w:val="00F77E2F"/>
    <w:rsid w:val="00F8069C"/>
    <w:rsid w:val="00F82167"/>
    <w:rsid w:val="00F84E28"/>
    <w:rsid w:val="00F85640"/>
    <w:rsid w:val="00F866BE"/>
    <w:rsid w:val="00F91232"/>
    <w:rsid w:val="00F9128C"/>
    <w:rsid w:val="00F9449C"/>
    <w:rsid w:val="00F96672"/>
    <w:rsid w:val="00F97BE6"/>
    <w:rsid w:val="00FA01DB"/>
    <w:rsid w:val="00FA0BC6"/>
    <w:rsid w:val="00FA1E8E"/>
    <w:rsid w:val="00FA68B7"/>
    <w:rsid w:val="00FA78AA"/>
    <w:rsid w:val="00FB06BC"/>
    <w:rsid w:val="00FB26F6"/>
    <w:rsid w:val="00FB2DD1"/>
    <w:rsid w:val="00FB7347"/>
    <w:rsid w:val="00FC55BA"/>
    <w:rsid w:val="00FC5C9F"/>
    <w:rsid w:val="00FC739E"/>
    <w:rsid w:val="00FD2D95"/>
    <w:rsid w:val="00FE581B"/>
    <w:rsid w:val="00FE66A2"/>
    <w:rsid w:val="00FF1B52"/>
    <w:rsid w:val="00FF3A16"/>
    <w:rsid w:val="00FF6EC4"/>
    <w:rsid w:val="00FF7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36CB30"/>
  <w15:docId w15:val="{0A4B72E9-EF9F-413F-9CC8-E289CEBC7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5">
    <w:lsdException w:name="Normal" w:locked="0"/>
    <w:lsdException w:name="heading 1" w:locked="0" w:qFormat="1"/>
    <w:lsdException w:name="heading 2" w:locked="0" w:qFormat="1"/>
    <w:lsdException w:name="heading 3" w:locked="0" w:qFormat="1"/>
    <w:lsdException w:name="heading 4" w:locked="0" w:qFormat="1"/>
    <w:lsdException w:name="heading 5" w:locked="0" w:semiHidden="1" w:unhideWhenUsed="1"/>
    <w:lsdException w:name="heading 6" w:locked="0" w:semiHidden="1" w:unhideWhenUsed="1"/>
    <w:lsdException w:name="heading 7" w:locked="0" w:semiHidden="1" w:unhideWhenUsed="1"/>
    <w:lsdException w:name="heading 8" w:locked="0" w:semiHidden="1" w:unhideWhenUsed="1"/>
    <w:lsdException w:name="heading 9" w:locked="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locked="0" w:semiHidden="1" w:unhideWhenUsed="1"/>
    <w:lsdException w:name="annotation text" w:locked="0" w:semiHidden="1" w:unhideWhenUsed="1"/>
    <w:lsdException w:name="header" w:semiHidden="1" w:unhideWhenUsed="1" w:qFormat="1"/>
    <w:lsdException w:name="footer" w:locked="0" w:semiHidden="1" w:uiPriority="99"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locked="0" w:semiHidden="1" w:unhideWhenUsed="1"/>
    <w:lsdException w:name="toa heading" w:semiHidden="1" w:unhideWhenUsed="1"/>
    <w:lsdException w:name="List" w:unhideWhenUsed="1"/>
    <w:lsdException w:name="List Bullet" w:locked="0" w:semiHidden="1" w:unhideWhenUsed="1"/>
    <w:lsdException w:name="List Number" w:semiHidden="1" w:unhideWhenUsed="1"/>
    <w:lsdException w:name="List 2"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nhideWhenUsed="1"/>
    <w:lsdException w:name="Body Text" w:locked="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locked="0" w:semiHidden="1" w:uiPriority="99" w:unhideWhenUsed="1"/>
    <w:lsdException w:name="FollowedHyperlink" w:locked="0" w:semiHidden="1" w:unhideWhenUsed="1"/>
    <w:lsdException w:name="Emphasis" w:locked="0"/>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locked="0"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lsdException w:name="Table Theme" w:semiHidden="1" w:unhideWhenUsed="1"/>
    <w:lsdException w:name="Placeholder Text" w:semiHidden="1" w:uiPriority="99"/>
    <w:lsdException w:name="No Spacing" w:locked="0"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l">
    <w:name w:val="Normal"/>
    <w:rsid w:val="00320A36"/>
    <w:pPr>
      <w:widowControl w:val="0"/>
    </w:pPr>
    <w:rPr>
      <w:sz w:val="24"/>
      <w:szCs w:val="24"/>
    </w:rPr>
  </w:style>
  <w:style w:type="paragraph" w:styleId="Cmsor1">
    <w:name w:val="heading 1"/>
    <w:basedOn w:val="Cmsor2"/>
    <w:next w:val="Szvegtrzs"/>
    <w:qFormat/>
    <w:rsid w:val="00245F08"/>
    <w:pPr>
      <w:spacing w:before="360"/>
      <w:outlineLvl w:val="0"/>
    </w:pPr>
    <w:rPr>
      <w:i w:val="0"/>
    </w:rPr>
  </w:style>
  <w:style w:type="paragraph" w:styleId="Cmsor2">
    <w:name w:val="heading 2"/>
    <w:basedOn w:val="Norml"/>
    <w:next w:val="Szvegtrzs"/>
    <w:qFormat/>
    <w:rsid w:val="00902F47"/>
    <w:pPr>
      <w:keepNext/>
      <w:widowControl/>
      <w:outlineLvl w:val="1"/>
    </w:pPr>
    <w:rPr>
      <w:b/>
      <w:bCs/>
      <w:i/>
      <w:iCs/>
      <w:szCs w:val="18"/>
    </w:rPr>
  </w:style>
  <w:style w:type="paragraph" w:styleId="Cmsor3">
    <w:name w:val="heading 3"/>
    <w:basedOn w:val="Norml"/>
    <w:next w:val="Szvegtrzs"/>
    <w:qFormat/>
    <w:rsid w:val="0035764B"/>
    <w:pPr>
      <w:outlineLvl w:val="2"/>
    </w:pPr>
    <w:rPr>
      <w:b/>
      <w:bCs/>
      <w:i/>
      <w:sz w:val="22"/>
    </w:rPr>
  </w:style>
  <w:style w:type="paragraph" w:styleId="Cmsor4">
    <w:name w:val="heading 4"/>
    <w:basedOn w:val="Cmsor3"/>
    <w:next w:val="Szvegtrzs"/>
    <w:link w:val="Cmsor4Char"/>
    <w:qFormat/>
    <w:rsid w:val="000453FD"/>
    <w:pPr>
      <w:autoSpaceDE w:val="0"/>
      <w:autoSpaceDN w:val="0"/>
      <w:adjustRightInd w:val="0"/>
      <w:outlineLvl w:val="3"/>
    </w:pPr>
    <w:rPr>
      <w:sz w:val="20"/>
    </w:rPr>
  </w:style>
  <w:style w:type="paragraph" w:styleId="Cmsor5">
    <w:name w:val="heading 5"/>
    <w:basedOn w:val="Norml"/>
    <w:next w:val="Norml"/>
    <w:locked/>
    <w:rsid w:val="0011455C"/>
    <w:pPr>
      <w:numPr>
        <w:ilvl w:val="4"/>
        <w:numId w:val="1"/>
      </w:numPr>
      <w:spacing w:before="240" w:after="60"/>
      <w:outlineLvl w:val="4"/>
    </w:pPr>
    <w:rPr>
      <w:b/>
      <w:bCs/>
      <w:i/>
      <w:iCs/>
      <w:sz w:val="26"/>
      <w:szCs w:val="26"/>
    </w:rPr>
  </w:style>
  <w:style w:type="paragraph" w:styleId="Cmsor6">
    <w:name w:val="heading 6"/>
    <w:basedOn w:val="Norml"/>
    <w:next w:val="Norml"/>
    <w:locked/>
    <w:rsid w:val="0011455C"/>
    <w:pPr>
      <w:numPr>
        <w:ilvl w:val="5"/>
        <w:numId w:val="1"/>
      </w:numPr>
      <w:spacing w:before="240" w:after="60"/>
      <w:outlineLvl w:val="5"/>
    </w:pPr>
    <w:rPr>
      <w:b/>
      <w:bCs/>
      <w:sz w:val="22"/>
      <w:szCs w:val="22"/>
    </w:rPr>
  </w:style>
  <w:style w:type="paragraph" w:styleId="Cmsor7">
    <w:name w:val="heading 7"/>
    <w:basedOn w:val="Norml"/>
    <w:next w:val="Norml"/>
    <w:locked/>
    <w:rsid w:val="0011455C"/>
    <w:pPr>
      <w:numPr>
        <w:ilvl w:val="6"/>
        <w:numId w:val="1"/>
      </w:numPr>
      <w:spacing w:before="240" w:after="60"/>
      <w:outlineLvl w:val="6"/>
    </w:pPr>
  </w:style>
  <w:style w:type="paragraph" w:styleId="Cmsor8">
    <w:name w:val="heading 8"/>
    <w:basedOn w:val="Norml"/>
    <w:next w:val="Norml"/>
    <w:locked/>
    <w:rsid w:val="0011455C"/>
    <w:pPr>
      <w:numPr>
        <w:ilvl w:val="7"/>
        <w:numId w:val="1"/>
      </w:numPr>
      <w:spacing w:before="240" w:after="60"/>
      <w:outlineLvl w:val="7"/>
    </w:pPr>
    <w:rPr>
      <w:i/>
      <w:iCs/>
    </w:rPr>
  </w:style>
  <w:style w:type="paragraph" w:styleId="Cmsor9">
    <w:name w:val="heading 9"/>
    <w:basedOn w:val="Norml"/>
    <w:next w:val="Norml"/>
    <w:locked/>
    <w:rsid w:val="0011455C"/>
    <w:pPr>
      <w:numPr>
        <w:ilvl w:val="8"/>
        <w:numId w:val="1"/>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uiPriority w:val="99"/>
    <w:rsid w:val="001A0CEA"/>
    <w:rPr>
      <w:color w:val="0000FF"/>
      <w:u w:val="single"/>
    </w:rPr>
  </w:style>
  <w:style w:type="table" w:styleId="Rcsostblzat">
    <w:name w:val="Table Grid"/>
    <w:basedOn w:val="Normltblzat"/>
    <w:locked/>
    <w:rsid w:val="00ED0A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lb">
    <w:name w:val="footer"/>
    <w:basedOn w:val="Norml"/>
    <w:link w:val="llbChar"/>
    <w:uiPriority w:val="99"/>
    <w:rsid w:val="004C5F41"/>
    <w:pPr>
      <w:tabs>
        <w:tab w:val="center" w:pos="4320"/>
        <w:tab w:val="right" w:pos="8640"/>
      </w:tabs>
    </w:pPr>
  </w:style>
  <w:style w:type="character" w:styleId="Oldalszm">
    <w:name w:val="page number"/>
    <w:basedOn w:val="Bekezdsalapbettpusa"/>
    <w:rsid w:val="004C5F41"/>
  </w:style>
  <w:style w:type="paragraph" w:styleId="Dokumentumtrkp">
    <w:name w:val="Document Map"/>
    <w:basedOn w:val="Norml"/>
    <w:semiHidden/>
    <w:rsid w:val="00046220"/>
    <w:pPr>
      <w:shd w:val="clear" w:color="auto" w:fill="000080"/>
    </w:pPr>
    <w:rPr>
      <w:rFonts w:ascii="Tahoma" w:hAnsi="Tahoma" w:cs="Tahoma"/>
    </w:rPr>
  </w:style>
  <w:style w:type="paragraph" w:styleId="NormlWeb">
    <w:name w:val="Normal (Web)"/>
    <w:basedOn w:val="Norml"/>
    <w:locked/>
    <w:rsid w:val="00FC55BA"/>
    <w:pPr>
      <w:autoSpaceDE w:val="0"/>
      <w:autoSpaceDN w:val="0"/>
      <w:adjustRightInd w:val="0"/>
      <w:spacing w:after="115"/>
    </w:pPr>
    <w:rPr>
      <w:rFonts w:cs="Tahoma"/>
    </w:rPr>
  </w:style>
  <w:style w:type="character" w:customStyle="1" w:styleId="InternetLink">
    <w:name w:val="Internet Link"/>
    <w:locked/>
    <w:rsid w:val="00FC55BA"/>
    <w:rPr>
      <w:rFonts w:eastAsia="Times New Roman" w:cs="Tahoma"/>
      <w:color w:val="000080"/>
      <w:u w:val="single"/>
    </w:rPr>
  </w:style>
  <w:style w:type="paragraph" w:customStyle="1" w:styleId="Bullet1">
    <w:name w:val="Bullet 1"/>
    <w:basedOn w:val="Norml"/>
    <w:rsid w:val="00805DC4"/>
    <w:pPr>
      <w:numPr>
        <w:numId w:val="2"/>
      </w:numPr>
      <w:overflowPunct w:val="0"/>
      <w:autoSpaceDE w:val="0"/>
      <w:autoSpaceDN w:val="0"/>
      <w:adjustRightInd w:val="0"/>
      <w:ind w:left="360"/>
      <w:textAlignment w:val="baseline"/>
    </w:pPr>
    <w:rPr>
      <w:color w:val="000000"/>
      <w:lang w:eastAsia="zh-CN"/>
    </w:rPr>
  </w:style>
  <w:style w:type="paragraph" w:customStyle="1" w:styleId="Figure">
    <w:name w:val="Figure"/>
    <w:basedOn w:val="Kpalrs"/>
    <w:qFormat/>
    <w:locked/>
    <w:rsid w:val="001158BC"/>
    <w:pPr>
      <w:jc w:val="left"/>
    </w:pPr>
    <w:rPr>
      <w:b/>
    </w:rPr>
  </w:style>
  <w:style w:type="character" w:styleId="Mrltotthiperhivatkozs">
    <w:name w:val="FollowedHyperlink"/>
    <w:locked/>
    <w:rsid w:val="002723F6"/>
    <w:rPr>
      <w:color w:val="800080"/>
      <w:u w:val="single"/>
    </w:rPr>
  </w:style>
  <w:style w:type="paragraph" w:styleId="Lbjegyzetszveg">
    <w:name w:val="footnote text"/>
    <w:basedOn w:val="Norml"/>
    <w:link w:val="LbjegyzetszvegChar"/>
    <w:locked/>
    <w:rsid w:val="000830AA"/>
    <w:rPr>
      <w:sz w:val="20"/>
      <w:szCs w:val="20"/>
    </w:rPr>
  </w:style>
  <w:style w:type="character" w:customStyle="1" w:styleId="LbjegyzetszvegChar">
    <w:name w:val="Lábjegyzetszöveg Char"/>
    <w:link w:val="Lbjegyzetszveg"/>
    <w:rsid w:val="000830AA"/>
    <w:rPr>
      <w:rFonts w:eastAsia="MS Mincho"/>
      <w:lang w:eastAsia="ja-JP"/>
    </w:rPr>
  </w:style>
  <w:style w:type="character" w:styleId="Lbjegyzet-hivatkozs">
    <w:name w:val="footnote reference"/>
    <w:locked/>
    <w:rsid w:val="000830AA"/>
    <w:rPr>
      <w:vertAlign w:val="superscript"/>
    </w:rPr>
  </w:style>
  <w:style w:type="paragraph" w:styleId="Cm">
    <w:name w:val="Title"/>
    <w:basedOn w:val="Cmsor1"/>
    <w:next w:val="AuthorBylines"/>
    <w:link w:val="CmChar"/>
    <w:uiPriority w:val="10"/>
    <w:qFormat/>
    <w:locked/>
    <w:rsid w:val="004A17B0"/>
    <w:pPr>
      <w:spacing w:before="240"/>
    </w:pPr>
    <w:rPr>
      <w:noProof/>
    </w:rPr>
  </w:style>
  <w:style w:type="character" w:customStyle="1" w:styleId="CmChar">
    <w:name w:val="Cím Char"/>
    <w:link w:val="Cm"/>
    <w:uiPriority w:val="10"/>
    <w:rsid w:val="004A17B0"/>
    <w:rPr>
      <w:b/>
      <w:bCs/>
      <w:iCs/>
      <w:noProof/>
      <w:sz w:val="24"/>
      <w:szCs w:val="18"/>
    </w:rPr>
  </w:style>
  <w:style w:type="paragraph" w:customStyle="1" w:styleId="AuthorBylines">
    <w:name w:val="Author Bylines"/>
    <w:basedOn w:val="Norml"/>
    <w:next w:val="Abstract"/>
    <w:qFormat/>
    <w:rsid w:val="00902F47"/>
    <w:pPr>
      <w:spacing w:before="240"/>
    </w:pPr>
    <w:rPr>
      <w:sz w:val="20"/>
    </w:rPr>
  </w:style>
  <w:style w:type="paragraph" w:styleId="Szvegtrzs">
    <w:name w:val="Body Text"/>
    <w:basedOn w:val="Norml"/>
    <w:next w:val="BodyText2"/>
    <w:link w:val="SzvegtrzsChar"/>
    <w:qFormat/>
    <w:rsid w:val="00FA0BC6"/>
    <w:pPr>
      <w:spacing w:after="120"/>
    </w:pPr>
    <w:rPr>
      <w:sz w:val="20"/>
      <w:szCs w:val="18"/>
    </w:rPr>
  </w:style>
  <w:style w:type="character" w:customStyle="1" w:styleId="SzvegtrzsChar">
    <w:name w:val="Szövegtörzs Char"/>
    <w:link w:val="Szvegtrzs"/>
    <w:rsid w:val="00FA0BC6"/>
    <w:rPr>
      <w:szCs w:val="18"/>
    </w:rPr>
  </w:style>
  <w:style w:type="character" w:customStyle="1" w:styleId="llbChar">
    <w:name w:val="Élőláb Char"/>
    <w:link w:val="llb"/>
    <w:uiPriority w:val="99"/>
    <w:rsid w:val="00AA57A9"/>
    <w:rPr>
      <w:rFonts w:eastAsia="MS Mincho"/>
      <w:sz w:val="24"/>
      <w:szCs w:val="24"/>
      <w:lang w:eastAsia="ja-JP"/>
    </w:rPr>
  </w:style>
  <w:style w:type="paragraph" w:styleId="lfej">
    <w:name w:val="header"/>
    <w:basedOn w:val="Norml"/>
    <w:link w:val="lfejChar"/>
    <w:qFormat/>
    <w:locked/>
    <w:rsid w:val="006E277D"/>
    <w:pPr>
      <w:tabs>
        <w:tab w:val="center" w:pos="3600"/>
        <w:tab w:val="right" w:pos="9360"/>
      </w:tabs>
      <w:spacing w:after="240"/>
    </w:pPr>
    <w:rPr>
      <w:sz w:val="16"/>
      <w:szCs w:val="16"/>
    </w:rPr>
  </w:style>
  <w:style w:type="character" w:customStyle="1" w:styleId="lfejChar">
    <w:name w:val="Élőfej Char"/>
    <w:basedOn w:val="Bekezdsalapbettpusa"/>
    <w:link w:val="lfej"/>
    <w:rsid w:val="006E277D"/>
    <w:rPr>
      <w:sz w:val="16"/>
      <w:szCs w:val="16"/>
    </w:rPr>
  </w:style>
  <w:style w:type="paragraph" w:styleId="Buborkszveg">
    <w:name w:val="Balloon Text"/>
    <w:basedOn w:val="Norml"/>
    <w:link w:val="BuborkszvegChar"/>
    <w:locked/>
    <w:rsid w:val="000C6927"/>
    <w:rPr>
      <w:rFonts w:ascii="Tahoma" w:hAnsi="Tahoma" w:cs="Tahoma"/>
      <w:sz w:val="16"/>
      <w:szCs w:val="16"/>
    </w:rPr>
  </w:style>
  <w:style w:type="character" w:customStyle="1" w:styleId="BuborkszvegChar">
    <w:name w:val="Buborékszöveg Char"/>
    <w:link w:val="Buborkszveg"/>
    <w:rsid w:val="000C6927"/>
    <w:rPr>
      <w:rFonts w:ascii="Tahoma" w:hAnsi="Tahoma" w:cs="Tahoma"/>
      <w:sz w:val="16"/>
      <w:szCs w:val="16"/>
    </w:rPr>
  </w:style>
  <w:style w:type="paragraph" w:customStyle="1" w:styleId="Abstract">
    <w:name w:val="Abstract"/>
    <w:basedOn w:val="Szvegtrzs"/>
    <w:link w:val="AbstractChar"/>
    <w:qFormat/>
    <w:rsid w:val="00902F47"/>
    <w:pPr>
      <w:spacing w:before="480" w:after="360"/>
    </w:pPr>
    <w:rPr>
      <w:i/>
    </w:rPr>
  </w:style>
  <w:style w:type="paragraph" w:customStyle="1" w:styleId="BodyText2">
    <w:name w:val="Body Text2"/>
    <w:basedOn w:val="Szvegtrzs"/>
    <w:link w:val="BodyText2Char"/>
    <w:qFormat/>
    <w:rsid w:val="00520113"/>
    <w:pPr>
      <w:ind w:firstLine="180"/>
    </w:pPr>
  </w:style>
  <w:style w:type="character" w:customStyle="1" w:styleId="AbstractChar">
    <w:name w:val="Abstract Char"/>
    <w:basedOn w:val="SzvegtrzsChar"/>
    <w:link w:val="Abstract"/>
    <w:rsid w:val="00902F47"/>
    <w:rPr>
      <w:i/>
      <w:szCs w:val="18"/>
    </w:rPr>
  </w:style>
  <w:style w:type="paragraph" w:customStyle="1" w:styleId="BulletList">
    <w:name w:val="Bullet List"/>
    <w:basedOn w:val="Szvegtrzs"/>
    <w:link w:val="BulletListChar"/>
    <w:qFormat/>
    <w:rsid w:val="0088036F"/>
    <w:pPr>
      <w:numPr>
        <w:numId w:val="18"/>
      </w:numPr>
      <w:spacing w:after="0"/>
      <w:ind w:left="180" w:hanging="180"/>
    </w:pPr>
  </w:style>
  <w:style w:type="character" w:customStyle="1" w:styleId="BodyText2Char">
    <w:name w:val="Body Text2 Char"/>
    <w:basedOn w:val="SzvegtrzsChar"/>
    <w:link w:val="BodyText2"/>
    <w:rsid w:val="00520113"/>
    <w:rPr>
      <w:sz w:val="18"/>
      <w:szCs w:val="18"/>
    </w:rPr>
  </w:style>
  <w:style w:type="paragraph" w:styleId="Szvegtrzselssora">
    <w:name w:val="Body Text First Indent"/>
    <w:basedOn w:val="Szvegtrzs"/>
    <w:link w:val="SzvegtrzselssoraChar"/>
    <w:semiHidden/>
    <w:unhideWhenUsed/>
    <w:locked/>
    <w:rsid w:val="00520113"/>
    <w:pPr>
      <w:spacing w:after="0"/>
      <w:ind w:firstLine="360"/>
    </w:pPr>
    <w:rPr>
      <w:sz w:val="24"/>
      <w:szCs w:val="24"/>
    </w:rPr>
  </w:style>
  <w:style w:type="character" w:customStyle="1" w:styleId="SzvegtrzselssoraChar">
    <w:name w:val="Szövegtörzs első sora Char"/>
    <w:basedOn w:val="SzvegtrzsChar"/>
    <w:link w:val="Szvegtrzselssora"/>
    <w:semiHidden/>
    <w:rsid w:val="00520113"/>
    <w:rPr>
      <w:sz w:val="24"/>
      <w:szCs w:val="24"/>
    </w:rPr>
  </w:style>
  <w:style w:type="paragraph" w:styleId="Szvegtrzsbehzssal">
    <w:name w:val="Body Text Indent"/>
    <w:basedOn w:val="Norml"/>
    <w:link w:val="SzvegtrzsbehzssalChar"/>
    <w:semiHidden/>
    <w:unhideWhenUsed/>
    <w:locked/>
    <w:rsid w:val="00520113"/>
    <w:pPr>
      <w:spacing w:after="120"/>
      <w:ind w:left="360"/>
    </w:pPr>
  </w:style>
  <w:style w:type="character" w:customStyle="1" w:styleId="SzvegtrzsbehzssalChar">
    <w:name w:val="Szövegtörzs behúzással Char"/>
    <w:basedOn w:val="Bekezdsalapbettpusa"/>
    <w:link w:val="Szvegtrzsbehzssal"/>
    <w:semiHidden/>
    <w:rsid w:val="00520113"/>
    <w:rPr>
      <w:sz w:val="24"/>
      <w:szCs w:val="24"/>
    </w:rPr>
  </w:style>
  <w:style w:type="paragraph" w:styleId="Szvegtrzselssora2">
    <w:name w:val="Body Text First Indent 2"/>
    <w:basedOn w:val="Szvegtrzsbehzssal"/>
    <w:link w:val="Szvegtrzselssora2Char"/>
    <w:semiHidden/>
    <w:unhideWhenUsed/>
    <w:locked/>
    <w:rsid w:val="00520113"/>
    <w:pPr>
      <w:spacing w:after="0"/>
      <w:ind w:firstLine="360"/>
    </w:pPr>
  </w:style>
  <w:style w:type="character" w:customStyle="1" w:styleId="Szvegtrzselssora2Char">
    <w:name w:val="Szövegtörzs első sora 2 Char"/>
    <w:basedOn w:val="SzvegtrzsbehzssalChar"/>
    <w:link w:val="Szvegtrzselssora2"/>
    <w:semiHidden/>
    <w:rsid w:val="00520113"/>
    <w:rPr>
      <w:sz w:val="24"/>
      <w:szCs w:val="24"/>
    </w:rPr>
  </w:style>
  <w:style w:type="character" w:customStyle="1" w:styleId="Cmsor4Char">
    <w:name w:val="Címsor 4 Char"/>
    <w:basedOn w:val="Bekezdsalapbettpusa"/>
    <w:link w:val="Cmsor4"/>
    <w:rsid w:val="00B93F26"/>
    <w:rPr>
      <w:b/>
      <w:bCs/>
      <w:i/>
      <w:szCs w:val="24"/>
    </w:rPr>
  </w:style>
  <w:style w:type="character" w:customStyle="1" w:styleId="BulletListChar">
    <w:name w:val="Bullet List Char"/>
    <w:basedOn w:val="BodyText2Char"/>
    <w:link w:val="BulletList"/>
    <w:rsid w:val="0088036F"/>
    <w:rPr>
      <w:sz w:val="18"/>
      <w:szCs w:val="18"/>
    </w:rPr>
  </w:style>
  <w:style w:type="character" w:customStyle="1" w:styleId="Feloldatlanmegemlts1">
    <w:name w:val="Feloldatlan megemlítés1"/>
    <w:basedOn w:val="Bekezdsalapbettpusa"/>
    <w:uiPriority w:val="99"/>
    <w:semiHidden/>
    <w:unhideWhenUsed/>
    <w:rsid w:val="00B93F26"/>
    <w:rPr>
      <w:color w:val="808080"/>
      <w:shd w:val="clear" w:color="auto" w:fill="E6E6E6"/>
    </w:rPr>
  </w:style>
  <w:style w:type="paragraph" w:customStyle="1" w:styleId="PARAGRAPHnoindent">
    <w:name w:val="PARAGRAPH (no indent)"/>
    <w:basedOn w:val="Norml"/>
    <w:next w:val="Norml"/>
    <w:rsid w:val="00855BD6"/>
    <w:pPr>
      <w:spacing w:line="230" w:lineRule="exact"/>
      <w:jc w:val="both"/>
    </w:pPr>
    <w:rPr>
      <w:rFonts w:ascii="Palatino" w:hAnsi="Palatino"/>
      <w:kern w:val="16"/>
      <w:sz w:val="19"/>
      <w:szCs w:val="20"/>
    </w:rPr>
  </w:style>
  <w:style w:type="paragraph" w:customStyle="1" w:styleId="LISTTYPE2aNumber">
    <w:name w:val="LIST TYPE 2a (Number)"/>
    <w:basedOn w:val="Norml"/>
    <w:next w:val="Norml"/>
    <w:rsid w:val="00855BD6"/>
    <w:pPr>
      <w:numPr>
        <w:numId w:val="9"/>
      </w:numPr>
      <w:spacing w:before="80" w:line="230" w:lineRule="exact"/>
      <w:ind w:left="480" w:hanging="240"/>
      <w:jc w:val="both"/>
    </w:pPr>
    <w:rPr>
      <w:rFonts w:ascii="Palatino" w:hAnsi="Palatino"/>
      <w:kern w:val="16"/>
      <w:sz w:val="19"/>
      <w:szCs w:val="20"/>
    </w:rPr>
  </w:style>
  <w:style w:type="paragraph" w:customStyle="1" w:styleId="LISTTYPE1Bullet">
    <w:name w:val="LIST TYPE 1 (Bullet)"/>
    <w:basedOn w:val="Norml"/>
    <w:rsid w:val="00855BD6"/>
    <w:pPr>
      <w:numPr>
        <w:numId w:val="19"/>
      </w:numPr>
      <w:tabs>
        <w:tab w:val="clear" w:pos="576"/>
      </w:tabs>
      <w:spacing w:line="230" w:lineRule="exact"/>
      <w:ind w:left="480" w:hanging="240"/>
      <w:jc w:val="both"/>
    </w:pPr>
    <w:rPr>
      <w:rFonts w:ascii="Palatino" w:hAnsi="Palatino"/>
      <w:kern w:val="16"/>
      <w:sz w:val="19"/>
      <w:szCs w:val="20"/>
    </w:rPr>
  </w:style>
  <w:style w:type="character" w:customStyle="1" w:styleId="Url">
    <w:name w:val="Url"/>
    <w:basedOn w:val="Bekezdsalapbettpusa"/>
    <w:rsid w:val="00855BD6"/>
    <w:rPr>
      <w:rFonts w:ascii="Helvetica Condensed" w:hAnsi="Helvetica Condensed"/>
      <w:color w:val="008000"/>
      <w:sz w:val="18"/>
    </w:rPr>
  </w:style>
  <w:style w:type="paragraph" w:styleId="Listaszerbekezds">
    <w:name w:val="List Paragraph"/>
    <w:basedOn w:val="Norml"/>
    <w:uiPriority w:val="34"/>
    <w:unhideWhenUsed/>
    <w:qFormat/>
    <w:locked/>
    <w:rsid w:val="00B14425"/>
    <w:pPr>
      <w:widowControl/>
      <w:spacing w:before="100" w:after="100"/>
      <w:ind w:left="720" w:right="72"/>
      <w:contextualSpacing/>
    </w:pPr>
    <w:rPr>
      <w:rFonts w:asciiTheme="minorHAnsi" w:eastAsiaTheme="minorEastAsia" w:hAnsiTheme="minorHAnsi" w:cstheme="minorBidi"/>
      <w:sz w:val="20"/>
      <w:szCs w:val="20"/>
      <w:lang w:eastAsia="ja-JP"/>
    </w:rPr>
  </w:style>
  <w:style w:type="paragraph" w:customStyle="1" w:styleId="Equation">
    <w:name w:val="Equation"/>
    <w:basedOn w:val="Szvegtrzs"/>
    <w:next w:val="BodyText2"/>
    <w:qFormat/>
    <w:rsid w:val="00E743BF"/>
    <w:pPr>
      <w:tabs>
        <w:tab w:val="right" w:pos="5040"/>
      </w:tabs>
      <w:spacing w:before="240" w:after="240"/>
      <w:contextualSpacing/>
    </w:pPr>
    <w:rPr>
      <w:rFonts w:ascii="Cambria Math" w:hAnsi="Cambria Math"/>
    </w:rPr>
  </w:style>
  <w:style w:type="paragraph" w:styleId="Szvegtrzs2">
    <w:name w:val="Body Text 2"/>
    <w:basedOn w:val="Norml"/>
    <w:link w:val="Szvegtrzs2Char"/>
    <w:semiHidden/>
    <w:unhideWhenUsed/>
    <w:locked/>
    <w:rsid w:val="004A17B0"/>
    <w:pPr>
      <w:spacing w:after="120" w:line="480" w:lineRule="auto"/>
    </w:pPr>
  </w:style>
  <w:style w:type="character" w:customStyle="1" w:styleId="Szvegtrzs2Char">
    <w:name w:val="Szövegtörzs 2 Char"/>
    <w:basedOn w:val="Bekezdsalapbettpusa"/>
    <w:link w:val="Szvegtrzs2"/>
    <w:semiHidden/>
    <w:rsid w:val="004A17B0"/>
    <w:rPr>
      <w:sz w:val="24"/>
      <w:szCs w:val="24"/>
    </w:rPr>
  </w:style>
  <w:style w:type="paragraph" w:styleId="Kpalrs">
    <w:name w:val="caption"/>
    <w:basedOn w:val="Norml"/>
    <w:next w:val="Norml"/>
    <w:uiPriority w:val="35"/>
    <w:unhideWhenUsed/>
    <w:locked/>
    <w:rsid w:val="001158BC"/>
    <w:pPr>
      <w:pBdr>
        <w:bottom w:val="single" w:sz="4" w:space="1" w:color="auto"/>
      </w:pBdr>
      <w:spacing w:after="200"/>
      <w:jc w:val="both"/>
    </w:pPr>
    <w:rPr>
      <w:iCs/>
      <w:color w:val="000000" w:themeColor="text1"/>
      <w:sz w:val="18"/>
      <w:szCs w:val="18"/>
    </w:rPr>
  </w:style>
  <w:style w:type="paragraph" w:customStyle="1" w:styleId="TABLEFOOTNOTE">
    <w:name w:val="TABLE FOOTNOTE"/>
    <w:basedOn w:val="Norml"/>
    <w:rsid w:val="008E0429"/>
    <w:pPr>
      <w:spacing w:line="230" w:lineRule="exact"/>
    </w:pPr>
    <w:rPr>
      <w:rFonts w:ascii="Palatino" w:hAnsi="Palatino"/>
      <w:i/>
      <w:kern w:val="16"/>
      <w:sz w:val="16"/>
      <w:szCs w:val="20"/>
    </w:rPr>
  </w:style>
  <w:style w:type="paragraph" w:customStyle="1" w:styleId="TABLETITLE">
    <w:name w:val="TABLE TITLE"/>
    <w:basedOn w:val="Norml"/>
    <w:next w:val="Norml"/>
    <w:rsid w:val="008E0429"/>
    <w:pPr>
      <w:keepNext/>
      <w:framePr w:w="5040" w:wrap="around" w:vAnchor="page" w:hAnchor="page" w:x="5999" w:y="1203"/>
      <w:spacing w:after="80" w:line="200" w:lineRule="exact"/>
      <w:jc w:val="center"/>
    </w:pPr>
    <w:rPr>
      <w:rFonts w:ascii="Helvetica" w:hAnsi="Helvetica"/>
      <w:smallCaps/>
      <w:color w:val="000000"/>
      <w:kern w:val="16"/>
      <w:sz w:val="19"/>
      <w:szCs w:val="20"/>
    </w:rPr>
  </w:style>
  <w:style w:type="paragraph" w:customStyle="1" w:styleId="ART">
    <w:name w:val="ART"/>
    <w:basedOn w:val="Norml"/>
    <w:next w:val="Norml"/>
    <w:rsid w:val="008E0429"/>
    <w:pPr>
      <w:keepNext/>
      <w:spacing w:before="240" w:after="160" w:line="220" w:lineRule="atLeast"/>
      <w:jc w:val="center"/>
    </w:pPr>
    <w:rPr>
      <w:rFonts w:ascii="Palatino" w:hAnsi="Palatino"/>
      <w:kern w:val="16"/>
      <w:sz w:val="19"/>
      <w:szCs w:val="20"/>
    </w:rPr>
  </w:style>
  <w:style w:type="paragraph" w:customStyle="1" w:styleId="FIGURECAPTION">
    <w:name w:val="FIGURE CAPTION"/>
    <w:basedOn w:val="PARAGRAPHnoindent"/>
    <w:rsid w:val="008E0429"/>
    <w:pPr>
      <w:spacing w:after="320" w:line="180" w:lineRule="exact"/>
    </w:pPr>
    <w:rPr>
      <w:rFonts w:ascii="Helvetica" w:hAnsi="Helvetica"/>
      <w:sz w:val="16"/>
    </w:rPr>
  </w:style>
  <w:style w:type="paragraph" w:customStyle="1" w:styleId="VITA">
    <w:name w:val="VITA"/>
    <w:basedOn w:val="PARAGRAPHnoindent"/>
    <w:rsid w:val="0035764B"/>
    <w:pPr>
      <w:tabs>
        <w:tab w:val="left" w:pos="216"/>
      </w:tabs>
      <w:spacing w:line="180" w:lineRule="exact"/>
    </w:pPr>
    <w:rPr>
      <w:rFonts w:ascii="Helvetica" w:hAnsi="Helvetica"/>
      <w:sz w:val="16"/>
    </w:rPr>
  </w:style>
  <w:style w:type="paragraph" w:customStyle="1" w:styleId="PARAGRAPH">
    <w:name w:val="PARAGRAPH"/>
    <w:basedOn w:val="Norml"/>
    <w:rsid w:val="00FE66A2"/>
    <w:pPr>
      <w:spacing w:line="230" w:lineRule="exact"/>
      <w:ind w:firstLine="240"/>
      <w:jc w:val="both"/>
    </w:pPr>
    <w:rPr>
      <w:rFonts w:ascii="Palatino" w:hAnsi="Palatino"/>
      <w:kern w:val="16"/>
      <w:sz w:val="19"/>
      <w:szCs w:val="20"/>
    </w:rPr>
  </w:style>
  <w:style w:type="paragraph" w:customStyle="1" w:styleId="FigureCaption0">
    <w:name w:val="Figure Caption"/>
    <w:basedOn w:val="Norml"/>
    <w:rsid w:val="00FE66A2"/>
    <w:pPr>
      <w:widowControl/>
      <w:autoSpaceDE w:val="0"/>
      <w:autoSpaceDN w:val="0"/>
      <w:jc w:val="both"/>
    </w:pPr>
    <w:rPr>
      <w:sz w:val="16"/>
      <w:szCs w:val="16"/>
    </w:rPr>
  </w:style>
  <w:style w:type="paragraph" w:customStyle="1" w:styleId="References">
    <w:name w:val="References"/>
    <w:basedOn w:val="Norml"/>
    <w:qFormat/>
    <w:rsid w:val="00AD2436"/>
    <w:pPr>
      <w:widowControl/>
      <w:autoSpaceDE w:val="0"/>
      <w:autoSpaceDN w:val="0"/>
      <w:spacing w:after="120"/>
    </w:pPr>
    <w:rPr>
      <w:sz w:val="18"/>
      <w:szCs w:val="16"/>
    </w:rPr>
  </w:style>
  <w:style w:type="paragraph" w:customStyle="1" w:styleId="Bios">
    <w:name w:val="Bios"/>
    <w:basedOn w:val="Szvegtrzs"/>
    <w:link w:val="BiosChar"/>
    <w:qFormat/>
    <w:rsid w:val="0088036F"/>
    <w:pPr>
      <w:spacing w:before="120" w:after="240"/>
    </w:pPr>
    <w:rPr>
      <w:bCs/>
      <w:sz w:val="18"/>
    </w:rPr>
  </w:style>
  <w:style w:type="character" w:customStyle="1" w:styleId="BiosChar">
    <w:name w:val="Bios Char"/>
    <w:basedOn w:val="SzvegtrzsChar"/>
    <w:link w:val="Bios"/>
    <w:rsid w:val="0088036F"/>
    <w:rPr>
      <w:bCs/>
      <w:sz w:val="18"/>
      <w:szCs w:val="18"/>
    </w:rPr>
  </w:style>
  <w:style w:type="paragraph" w:customStyle="1" w:styleId="StyleFIGURECAPTIONBlack">
    <w:name w:val="Style FIGURE CAPTION + Black"/>
    <w:basedOn w:val="FIGURECAPTION"/>
    <w:qFormat/>
    <w:rsid w:val="00746099"/>
    <w:pPr>
      <w:framePr w:w="5040" w:vSpace="720" w:wrap="notBeside" w:vAnchor="page" w:hAnchor="page" w:x="721" w:y="1196"/>
      <w:pBdr>
        <w:top w:val="single" w:sz="4" w:space="1" w:color="auto"/>
        <w:bottom w:val="single" w:sz="4" w:space="1" w:color="auto"/>
      </w:pBdr>
      <w:spacing w:after="0"/>
    </w:pPr>
    <w:rPr>
      <w:rFonts w:ascii="Times New Roman" w:hAnsi="Times New Roman"/>
      <w:b/>
      <w:color w:val="000000"/>
      <w:sz w:val="18"/>
    </w:rPr>
  </w:style>
  <w:style w:type="paragraph" w:customStyle="1" w:styleId="FigCaption">
    <w:name w:val="FigCaption"/>
    <w:basedOn w:val="Norml"/>
    <w:qFormat/>
    <w:rsid w:val="00650B62"/>
    <w:pPr>
      <w:framePr w:w="10553" w:h="7396" w:hRule="exact" w:vSpace="432" w:wrap="notBeside" w:vAnchor="page" w:hAnchor="page" w:x="721" w:y="1167" w:anchorLock="1"/>
      <w:pBdr>
        <w:top w:val="single" w:sz="4" w:space="1" w:color="auto"/>
        <w:bottom w:val="single" w:sz="4" w:space="1" w:color="auto"/>
      </w:pBdr>
      <w:jc w:val="both"/>
    </w:pPr>
    <w:rPr>
      <w:b/>
      <w:color w:val="000000"/>
      <w:sz w:val="18"/>
      <w:szCs w:val="20"/>
    </w:rPr>
  </w:style>
  <w:style w:type="paragraph" w:styleId="Alcm">
    <w:name w:val="Subtitle"/>
    <w:basedOn w:val="Norml"/>
    <w:next w:val="Norml"/>
    <w:link w:val="AlcmChar"/>
    <w:uiPriority w:val="11"/>
    <w:qFormat/>
    <w:locked/>
    <w:rsid w:val="001461AC"/>
    <w:pPr>
      <w:widowControl/>
      <w:numPr>
        <w:ilvl w:val="1"/>
      </w:numPr>
      <w:spacing w:after="160" w:line="259" w:lineRule="auto"/>
    </w:pPr>
    <w:rPr>
      <w:rFonts w:asciiTheme="minorHAnsi" w:eastAsiaTheme="minorEastAsia" w:hAnsiTheme="minorHAnsi" w:cstheme="minorBidi"/>
      <w:color w:val="5A5A5A" w:themeColor="text1" w:themeTint="A5"/>
      <w:spacing w:val="15"/>
      <w:sz w:val="22"/>
      <w:szCs w:val="22"/>
      <w:lang w:val="hu-HU"/>
    </w:rPr>
  </w:style>
  <w:style w:type="character" w:customStyle="1" w:styleId="AlcmChar">
    <w:name w:val="Alcím Char"/>
    <w:basedOn w:val="Bekezdsalapbettpusa"/>
    <w:link w:val="Alcm"/>
    <w:uiPriority w:val="11"/>
    <w:rsid w:val="001461AC"/>
    <w:rPr>
      <w:rFonts w:asciiTheme="minorHAnsi" w:eastAsiaTheme="minorEastAsia" w:hAnsiTheme="minorHAnsi" w:cstheme="minorBidi"/>
      <w:color w:val="5A5A5A" w:themeColor="text1" w:themeTint="A5"/>
      <w:spacing w:val="15"/>
      <w:sz w:val="22"/>
      <w:szCs w:val="22"/>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114087">
      <w:bodyDiv w:val="1"/>
      <w:marLeft w:val="0"/>
      <w:marRight w:val="0"/>
      <w:marTop w:val="0"/>
      <w:marBottom w:val="0"/>
      <w:divBdr>
        <w:top w:val="none" w:sz="0" w:space="0" w:color="auto"/>
        <w:left w:val="none" w:sz="0" w:space="0" w:color="auto"/>
        <w:bottom w:val="none" w:sz="0" w:space="0" w:color="auto"/>
        <w:right w:val="none" w:sz="0" w:space="0" w:color="auto"/>
      </w:divBdr>
      <w:divsChild>
        <w:div w:id="677344535">
          <w:marLeft w:val="0"/>
          <w:marRight w:val="0"/>
          <w:marTop w:val="0"/>
          <w:marBottom w:val="0"/>
          <w:divBdr>
            <w:top w:val="none" w:sz="0" w:space="0" w:color="auto"/>
            <w:left w:val="none" w:sz="0" w:space="0" w:color="auto"/>
            <w:bottom w:val="none" w:sz="0" w:space="0" w:color="auto"/>
            <w:right w:val="none" w:sz="0" w:space="0" w:color="auto"/>
          </w:divBdr>
          <w:divsChild>
            <w:div w:id="1828588295">
              <w:marLeft w:val="0"/>
              <w:marRight w:val="0"/>
              <w:marTop w:val="0"/>
              <w:marBottom w:val="0"/>
              <w:divBdr>
                <w:top w:val="none" w:sz="0" w:space="0" w:color="auto"/>
                <w:left w:val="none" w:sz="0" w:space="0" w:color="auto"/>
                <w:bottom w:val="dotted" w:sz="4" w:space="0" w:color="FEA957"/>
                <w:right w:val="none" w:sz="0" w:space="0" w:color="auto"/>
              </w:divBdr>
              <w:divsChild>
                <w:div w:id="331566562">
                  <w:marLeft w:val="0"/>
                  <w:marRight w:val="0"/>
                  <w:marTop w:val="0"/>
                  <w:marBottom w:val="0"/>
                  <w:divBdr>
                    <w:top w:val="none" w:sz="0" w:space="0" w:color="auto"/>
                    <w:left w:val="none" w:sz="0" w:space="0" w:color="auto"/>
                    <w:bottom w:val="none" w:sz="0" w:space="0" w:color="auto"/>
                    <w:right w:val="none" w:sz="0" w:space="0" w:color="auto"/>
                  </w:divBdr>
                  <w:divsChild>
                    <w:div w:id="1962301810">
                      <w:marLeft w:val="228"/>
                      <w:marRight w:val="444"/>
                      <w:marTop w:val="0"/>
                      <w:marBottom w:val="0"/>
                      <w:divBdr>
                        <w:top w:val="none" w:sz="0" w:space="0" w:color="auto"/>
                        <w:left w:val="none" w:sz="0" w:space="0" w:color="auto"/>
                        <w:bottom w:val="none" w:sz="0" w:space="0" w:color="auto"/>
                        <w:right w:val="none" w:sz="0" w:space="0" w:color="auto"/>
                      </w:divBdr>
                      <w:divsChild>
                        <w:div w:id="192618645">
                          <w:marLeft w:val="0"/>
                          <w:marRight w:val="0"/>
                          <w:marTop w:val="0"/>
                          <w:marBottom w:val="0"/>
                          <w:divBdr>
                            <w:top w:val="none" w:sz="0" w:space="0" w:color="auto"/>
                            <w:left w:val="none" w:sz="0" w:space="0" w:color="auto"/>
                            <w:bottom w:val="none" w:sz="0" w:space="0" w:color="auto"/>
                            <w:right w:val="none" w:sz="0" w:space="0" w:color="auto"/>
                          </w:divBdr>
                          <w:divsChild>
                            <w:div w:id="10462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288131">
      <w:bodyDiv w:val="1"/>
      <w:marLeft w:val="0"/>
      <w:marRight w:val="0"/>
      <w:marTop w:val="0"/>
      <w:marBottom w:val="0"/>
      <w:divBdr>
        <w:top w:val="none" w:sz="0" w:space="0" w:color="auto"/>
        <w:left w:val="none" w:sz="0" w:space="0" w:color="auto"/>
        <w:bottom w:val="none" w:sz="0" w:space="0" w:color="auto"/>
        <w:right w:val="none" w:sz="0" w:space="0" w:color="auto"/>
      </w:divBdr>
    </w:div>
    <w:div w:id="887685546">
      <w:bodyDiv w:val="1"/>
      <w:marLeft w:val="0"/>
      <w:marRight w:val="0"/>
      <w:marTop w:val="0"/>
      <w:marBottom w:val="0"/>
      <w:divBdr>
        <w:top w:val="none" w:sz="0" w:space="0" w:color="auto"/>
        <w:left w:val="none" w:sz="0" w:space="0" w:color="auto"/>
        <w:bottom w:val="none" w:sz="0" w:space="0" w:color="auto"/>
        <w:right w:val="none" w:sz="0" w:space="0" w:color="auto"/>
      </w:divBdr>
    </w:div>
    <w:div w:id="1091272222">
      <w:bodyDiv w:val="1"/>
      <w:marLeft w:val="0"/>
      <w:marRight w:val="0"/>
      <w:marTop w:val="0"/>
      <w:marBottom w:val="0"/>
      <w:divBdr>
        <w:top w:val="none" w:sz="0" w:space="0" w:color="auto"/>
        <w:left w:val="none" w:sz="0" w:space="0" w:color="auto"/>
        <w:bottom w:val="none" w:sz="0" w:space="0" w:color="auto"/>
        <w:right w:val="none" w:sz="0" w:space="0" w:color="auto"/>
      </w:divBdr>
    </w:div>
    <w:div w:id="1157115904">
      <w:bodyDiv w:val="1"/>
      <w:marLeft w:val="0"/>
      <w:marRight w:val="0"/>
      <w:marTop w:val="0"/>
      <w:marBottom w:val="0"/>
      <w:divBdr>
        <w:top w:val="none" w:sz="0" w:space="0" w:color="auto"/>
        <w:left w:val="none" w:sz="0" w:space="0" w:color="auto"/>
        <w:bottom w:val="none" w:sz="0" w:space="0" w:color="auto"/>
        <w:right w:val="none" w:sz="0" w:space="0" w:color="auto"/>
      </w:divBdr>
      <w:divsChild>
        <w:div w:id="187960493">
          <w:marLeft w:val="0"/>
          <w:marRight w:val="0"/>
          <w:marTop w:val="0"/>
          <w:marBottom w:val="0"/>
          <w:divBdr>
            <w:top w:val="none" w:sz="0" w:space="0" w:color="auto"/>
            <w:left w:val="none" w:sz="0" w:space="0" w:color="auto"/>
            <w:bottom w:val="none" w:sz="0" w:space="0" w:color="auto"/>
            <w:right w:val="none" w:sz="0" w:space="0" w:color="auto"/>
          </w:divBdr>
          <w:divsChild>
            <w:div w:id="188838091">
              <w:marLeft w:val="0"/>
              <w:marRight w:val="0"/>
              <w:marTop w:val="0"/>
              <w:marBottom w:val="0"/>
              <w:divBdr>
                <w:top w:val="none" w:sz="0" w:space="0" w:color="auto"/>
                <w:left w:val="none" w:sz="0" w:space="0" w:color="auto"/>
                <w:bottom w:val="none" w:sz="0" w:space="0" w:color="auto"/>
                <w:right w:val="none" w:sz="0" w:space="0" w:color="auto"/>
              </w:divBdr>
            </w:div>
            <w:div w:id="253828368">
              <w:marLeft w:val="0"/>
              <w:marRight w:val="0"/>
              <w:marTop w:val="0"/>
              <w:marBottom w:val="0"/>
              <w:divBdr>
                <w:top w:val="none" w:sz="0" w:space="0" w:color="auto"/>
                <w:left w:val="none" w:sz="0" w:space="0" w:color="auto"/>
                <w:bottom w:val="none" w:sz="0" w:space="0" w:color="auto"/>
                <w:right w:val="none" w:sz="0" w:space="0" w:color="auto"/>
              </w:divBdr>
            </w:div>
            <w:div w:id="542641864">
              <w:marLeft w:val="0"/>
              <w:marRight w:val="0"/>
              <w:marTop w:val="0"/>
              <w:marBottom w:val="0"/>
              <w:divBdr>
                <w:top w:val="none" w:sz="0" w:space="0" w:color="auto"/>
                <w:left w:val="none" w:sz="0" w:space="0" w:color="auto"/>
                <w:bottom w:val="none" w:sz="0" w:space="0" w:color="auto"/>
                <w:right w:val="none" w:sz="0" w:space="0" w:color="auto"/>
              </w:divBdr>
            </w:div>
            <w:div w:id="1364867056">
              <w:marLeft w:val="0"/>
              <w:marRight w:val="0"/>
              <w:marTop w:val="0"/>
              <w:marBottom w:val="0"/>
              <w:divBdr>
                <w:top w:val="none" w:sz="0" w:space="0" w:color="auto"/>
                <w:left w:val="none" w:sz="0" w:space="0" w:color="auto"/>
                <w:bottom w:val="none" w:sz="0" w:space="0" w:color="auto"/>
                <w:right w:val="none" w:sz="0" w:space="0" w:color="auto"/>
              </w:divBdr>
            </w:div>
            <w:div w:id="2022390195">
              <w:marLeft w:val="0"/>
              <w:marRight w:val="0"/>
              <w:marTop w:val="0"/>
              <w:marBottom w:val="0"/>
              <w:divBdr>
                <w:top w:val="none" w:sz="0" w:space="0" w:color="auto"/>
                <w:left w:val="none" w:sz="0" w:space="0" w:color="auto"/>
                <w:bottom w:val="none" w:sz="0" w:space="0" w:color="auto"/>
                <w:right w:val="none" w:sz="0" w:space="0" w:color="auto"/>
              </w:divBdr>
            </w:div>
            <w:div w:id="2121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5507">
      <w:bodyDiv w:val="1"/>
      <w:marLeft w:val="0"/>
      <w:marRight w:val="0"/>
      <w:marTop w:val="0"/>
      <w:marBottom w:val="0"/>
      <w:divBdr>
        <w:top w:val="none" w:sz="0" w:space="0" w:color="auto"/>
        <w:left w:val="none" w:sz="0" w:space="0" w:color="auto"/>
        <w:bottom w:val="none" w:sz="0" w:space="0" w:color="auto"/>
        <w:right w:val="none" w:sz="0" w:space="0" w:color="auto"/>
      </w:divBdr>
      <w:divsChild>
        <w:div w:id="1235043928">
          <w:marLeft w:val="0"/>
          <w:marRight w:val="0"/>
          <w:marTop w:val="0"/>
          <w:marBottom w:val="0"/>
          <w:divBdr>
            <w:top w:val="none" w:sz="0" w:space="0" w:color="auto"/>
            <w:left w:val="none" w:sz="0" w:space="0" w:color="auto"/>
            <w:bottom w:val="none" w:sz="0" w:space="0" w:color="auto"/>
            <w:right w:val="none" w:sz="0" w:space="0" w:color="auto"/>
          </w:divBdr>
          <w:divsChild>
            <w:div w:id="774712618">
              <w:marLeft w:val="0"/>
              <w:marRight w:val="0"/>
              <w:marTop w:val="0"/>
              <w:marBottom w:val="0"/>
              <w:divBdr>
                <w:top w:val="none" w:sz="0" w:space="0" w:color="auto"/>
                <w:left w:val="none" w:sz="0" w:space="0" w:color="auto"/>
                <w:bottom w:val="dotted" w:sz="4" w:space="0" w:color="FEA957"/>
                <w:right w:val="none" w:sz="0" w:space="0" w:color="auto"/>
              </w:divBdr>
              <w:divsChild>
                <w:div w:id="1009405822">
                  <w:marLeft w:val="0"/>
                  <w:marRight w:val="0"/>
                  <w:marTop w:val="0"/>
                  <w:marBottom w:val="0"/>
                  <w:divBdr>
                    <w:top w:val="none" w:sz="0" w:space="0" w:color="auto"/>
                    <w:left w:val="none" w:sz="0" w:space="0" w:color="auto"/>
                    <w:bottom w:val="none" w:sz="0" w:space="0" w:color="auto"/>
                    <w:right w:val="none" w:sz="0" w:space="0" w:color="auto"/>
                  </w:divBdr>
                  <w:divsChild>
                    <w:div w:id="115568142">
                      <w:marLeft w:val="228"/>
                      <w:marRight w:val="444"/>
                      <w:marTop w:val="0"/>
                      <w:marBottom w:val="0"/>
                      <w:divBdr>
                        <w:top w:val="none" w:sz="0" w:space="0" w:color="auto"/>
                        <w:left w:val="none" w:sz="0" w:space="0" w:color="auto"/>
                        <w:bottom w:val="none" w:sz="0" w:space="0" w:color="auto"/>
                        <w:right w:val="none" w:sz="0" w:space="0" w:color="auto"/>
                      </w:divBdr>
                      <w:divsChild>
                        <w:div w:id="571042533">
                          <w:marLeft w:val="0"/>
                          <w:marRight w:val="0"/>
                          <w:marTop w:val="0"/>
                          <w:marBottom w:val="0"/>
                          <w:divBdr>
                            <w:top w:val="none" w:sz="0" w:space="0" w:color="auto"/>
                            <w:left w:val="none" w:sz="0" w:space="0" w:color="auto"/>
                            <w:bottom w:val="none" w:sz="0" w:space="0" w:color="auto"/>
                            <w:right w:val="none" w:sz="0" w:space="0" w:color="auto"/>
                          </w:divBdr>
                          <w:divsChild>
                            <w:div w:id="7932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055343">
      <w:bodyDiv w:val="1"/>
      <w:marLeft w:val="0"/>
      <w:marRight w:val="0"/>
      <w:marTop w:val="0"/>
      <w:marBottom w:val="0"/>
      <w:divBdr>
        <w:top w:val="none" w:sz="0" w:space="0" w:color="auto"/>
        <w:left w:val="none" w:sz="0" w:space="0" w:color="auto"/>
        <w:bottom w:val="none" w:sz="0" w:space="0" w:color="auto"/>
        <w:right w:val="none" w:sz="0" w:space="0" w:color="auto"/>
      </w:divBdr>
    </w:div>
    <w:div w:id="1540319986">
      <w:bodyDiv w:val="1"/>
      <w:marLeft w:val="0"/>
      <w:marRight w:val="0"/>
      <w:marTop w:val="0"/>
      <w:marBottom w:val="0"/>
      <w:divBdr>
        <w:top w:val="none" w:sz="0" w:space="0" w:color="auto"/>
        <w:left w:val="none" w:sz="0" w:space="0" w:color="auto"/>
        <w:bottom w:val="none" w:sz="0" w:space="0" w:color="auto"/>
        <w:right w:val="none" w:sz="0" w:space="0" w:color="auto"/>
      </w:divBdr>
      <w:divsChild>
        <w:div w:id="576019845">
          <w:marLeft w:val="0"/>
          <w:marRight w:val="0"/>
          <w:marTop w:val="0"/>
          <w:marBottom w:val="0"/>
          <w:divBdr>
            <w:top w:val="none" w:sz="0" w:space="0" w:color="auto"/>
            <w:left w:val="none" w:sz="0" w:space="0" w:color="auto"/>
            <w:bottom w:val="none" w:sz="0" w:space="0" w:color="auto"/>
            <w:right w:val="none" w:sz="0" w:space="0" w:color="auto"/>
          </w:divBdr>
          <w:divsChild>
            <w:div w:id="136194649">
              <w:marLeft w:val="0"/>
              <w:marRight w:val="0"/>
              <w:marTop w:val="0"/>
              <w:marBottom w:val="0"/>
              <w:divBdr>
                <w:top w:val="none" w:sz="0" w:space="0" w:color="auto"/>
                <w:left w:val="none" w:sz="0" w:space="0" w:color="auto"/>
                <w:bottom w:val="dotted" w:sz="4" w:space="0" w:color="FEA957"/>
                <w:right w:val="none" w:sz="0" w:space="0" w:color="auto"/>
              </w:divBdr>
              <w:divsChild>
                <w:div w:id="823591926">
                  <w:marLeft w:val="0"/>
                  <w:marRight w:val="0"/>
                  <w:marTop w:val="0"/>
                  <w:marBottom w:val="0"/>
                  <w:divBdr>
                    <w:top w:val="none" w:sz="0" w:space="0" w:color="auto"/>
                    <w:left w:val="none" w:sz="0" w:space="0" w:color="auto"/>
                    <w:bottom w:val="none" w:sz="0" w:space="0" w:color="auto"/>
                    <w:right w:val="none" w:sz="0" w:space="0" w:color="auto"/>
                  </w:divBdr>
                  <w:divsChild>
                    <w:div w:id="962540972">
                      <w:marLeft w:val="228"/>
                      <w:marRight w:val="444"/>
                      <w:marTop w:val="0"/>
                      <w:marBottom w:val="0"/>
                      <w:divBdr>
                        <w:top w:val="none" w:sz="0" w:space="0" w:color="auto"/>
                        <w:left w:val="none" w:sz="0" w:space="0" w:color="auto"/>
                        <w:bottom w:val="none" w:sz="0" w:space="0" w:color="auto"/>
                        <w:right w:val="none" w:sz="0" w:space="0" w:color="auto"/>
                      </w:divBdr>
                      <w:divsChild>
                        <w:div w:id="1603368936">
                          <w:marLeft w:val="0"/>
                          <w:marRight w:val="0"/>
                          <w:marTop w:val="0"/>
                          <w:marBottom w:val="0"/>
                          <w:divBdr>
                            <w:top w:val="none" w:sz="0" w:space="0" w:color="auto"/>
                            <w:left w:val="none" w:sz="0" w:space="0" w:color="auto"/>
                            <w:bottom w:val="none" w:sz="0" w:space="0" w:color="auto"/>
                            <w:right w:val="none" w:sz="0" w:space="0" w:color="auto"/>
                          </w:divBdr>
                          <w:divsChild>
                            <w:div w:id="10942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553258">
      <w:bodyDiv w:val="1"/>
      <w:marLeft w:val="0"/>
      <w:marRight w:val="0"/>
      <w:marTop w:val="0"/>
      <w:marBottom w:val="0"/>
      <w:divBdr>
        <w:top w:val="none" w:sz="0" w:space="0" w:color="auto"/>
        <w:left w:val="none" w:sz="0" w:space="0" w:color="auto"/>
        <w:bottom w:val="none" w:sz="0" w:space="0" w:color="auto"/>
        <w:right w:val="none" w:sz="0" w:space="0" w:color="auto"/>
      </w:divBdr>
      <w:divsChild>
        <w:div w:id="1513489257">
          <w:marLeft w:val="0"/>
          <w:marRight w:val="0"/>
          <w:marTop w:val="0"/>
          <w:marBottom w:val="0"/>
          <w:divBdr>
            <w:top w:val="none" w:sz="0" w:space="0" w:color="auto"/>
            <w:left w:val="none" w:sz="0" w:space="0" w:color="auto"/>
            <w:bottom w:val="none" w:sz="0" w:space="0" w:color="auto"/>
            <w:right w:val="none" w:sz="0" w:space="0" w:color="auto"/>
          </w:divBdr>
          <w:divsChild>
            <w:div w:id="142544348">
              <w:marLeft w:val="0"/>
              <w:marRight w:val="0"/>
              <w:marTop w:val="0"/>
              <w:marBottom w:val="0"/>
              <w:divBdr>
                <w:top w:val="none" w:sz="0" w:space="0" w:color="auto"/>
                <w:left w:val="none" w:sz="0" w:space="0" w:color="auto"/>
                <w:bottom w:val="none" w:sz="0" w:space="0" w:color="auto"/>
                <w:right w:val="none" w:sz="0" w:space="0" w:color="auto"/>
              </w:divBdr>
            </w:div>
            <w:div w:id="152527623">
              <w:marLeft w:val="0"/>
              <w:marRight w:val="0"/>
              <w:marTop w:val="0"/>
              <w:marBottom w:val="0"/>
              <w:divBdr>
                <w:top w:val="none" w:sz="0" w:space="0" w:color="auto"/>
                <w:left w:val="none" w:sz="0" w:space="0" w:color="auto"/>
                <w:bottom w:val="none" w:sz="0" w:space="0" w:color="auto"/>
                <w:right w:val="none" w:sz="0" w:space="0" w:color="auto"/>
              </w:divBdr>
            </w:div>
            <w:div w:id="644772896">
              <w:marLeft w:val="0"/>
              <w:marRight w:val="0"/>
              <w:marTop w:val="0"/>
              <w:marBottom w:val="0"/>
              <w:divBdr>
                <w:top w:val="none" w:sz="0" w:space="0" w:color="auto"/>
                <w:left w:val="none" w:sz="0" w:space="0" w:color="auto"/>
                <w:bottom w:val="none" w:sz="0" w:space="0" w:color="auto"/>
                <w:right w:val="none" w:sz="0" w:space="0" w:color="auto"/>
              </w:divBdr>
            </w:div>
            <w:div w:id="1083600362">
              <w:marLeft w:val="0"/>
              <w:marRight w:val="0"/>
              <w:marTop w:val="0"/>
              <w:marBottom w:val="0"/>
              <w:divBdr>
                <w:top w:val="none" w:sz="0" w:space="0" w:color="auto"/>
                <w:left w:val="none" w:sz="0" w:space="0" w:color="auto"/>
                <w:bottom w:val="none" w:sz="0" w:space="0" w:color="auto"/>
                <w:right w:val="none" w:sz="0" w:space="0" w:color="auto"/>
              </w:divBdr>
            </w:div>
            <w:div w:id="1291129842">
              <w:marLeft w:val="0"/>
              <w:marRight w:val="0"/>
              <w:marTop w:val="0"/>
              <w:marBottom w:val="0"/>
              <w:divBdr>
                <w:top w:val="none" w:sz="0" w:space="0" w:color="auto"/>
                <w:left w:val="none" w:sz="0" w:space="0" w:color="auto"/>
                <w:bottom w:val="none" w:sz="0" w:space="0" w:color="auto"/>
                <w:right w:val="none" w:sz="0" w:space="0" w:color="auto"/>
              </w:divBdr>
            </w:div>
            <w:div w:id="177878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www.sciencedirect.com/science/article/pii/S1532046403000340" TargetMode="External"/><Relationship Id="rId26" Type="http://schemas.openxmlformats.org/officeDocument/2006/relationships/hyperlink" Target="http://aircconline.com/acii/V3N1/3116acii04.pdf" TargetMode="External"/><Relationship Id="rId3" Type="http://schemas.openxmlformats.org/officeDocument/2006/relationships/styles" Target="styles.xml"/><Relationship Id="rId21" Type="http://schemas.openxmlformats.org/officeDocument/2006/relationships/hyperlink" Target="http://www.thespermwhale.com/jaseweston/papers/unified_nlp.pdf"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blog.keras.io/using-pre-trained-word-embeddings-in-a-keras-model.html" TargetMode="External"/><Relationship Id="rId25" Type="http://schemas.openxmlformats.org/officeDocument/2006/relationships/hyperlink" Target="https://digitalcommons.usu.edu/cgi/viewcontent.cgi?article=5486&amp;context=etd" TargetMode="External"/><Relationship Id="rId2" Type="http://schemas.openxmlformats.org/officeDocument/2006/relationships/numbering" Target="numbering.xml"/><Relationship Id="rId16" Type="http://schemas.openxmlformats.org/officeDocument/2006/relationships/hyperlink" Target="https://webrobots.io/kickstarter-datasets/" TargetMode="External"/><Relationship Id="rId20" Type="http://schemas.openxmlformats.org/officeDocument/2006/relationships/hyperlink" Target="http://www.aclweb.org/anthology/D14-11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pdfs.semanticscholar.org/fcfc/059870dea7f70f3acc86735dc03601d302b6.pdf" TargetMode="External"/><Relationship Id="rId5" Type="http://schemas.openxmlformats.org/officeDocument/2006/relationships/webSettings" Target="webSettings.xml"/><Relationship Id="rId15" Type="http://schemas.openxmlformats.org/officeDocument/2006/relationships/hyperlink" Target="https://www.kaggle.com/kemical/kickstarter-projects" TargetMode="External"/><Relationship Id="rId23" Type="http://schemas.openxmlformats.org/officeDocument/2006/relationships/hyperlink" Target="https://infoscience.epfl.ch/record/189675/files/etter2013cosn.pdf"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www.cs.cmu.edu/~bhiksha/courses/deeplearning/Fall.2016/pdfs/Simard.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www.jmlr.org/papers/volume12/collobert11a/collobert11a.pdf"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BM_ADMIN\Documents\001.%20IBM%20TechJournal\TechJournal%20Web%20Pages\01%20Final%20V18\Template.Style\IBM-Manuscript-Preparation-Template.V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853AF6-D400-45E2-8CA8-55DEF128E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IBM-Manuscript-Preparation-Template.V18.dotx</Template>
  <TotalTime>292</TotalTime>
  <Pages>4</Pages>
  <Words>1618</Words>
  <Characters>9193</Characters>
  <Application>Microsoft Office Word</Application>
  <DocSecurity>0</DocSecurity>
  <Lines>255</Lines>
  <Paragraphs>96</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IBM Journal template</vt:lpstr>
      <vt:lpstr>IBM Journal template</vt:lpstr>
    </vt:vector>
  </TitlesOfParts>
  <Company>IBM</Company>
  <LinksUpToDate>false</LinksUpToDate>
  <CharactersWithSpaces>10715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Journal template</dc:title>
  <dc:creator>R. D'Annucci</dc:creator>
  <cp:lastModifiedBy>strongkongoriginal@gmail.com</cp:lastModifiedBy>
  <cp:revision>69</cp:revision>
  <cp:lastPrinted>2017-06-29T15:14:00Z</cp:lastPrinted>
  <dcterms:created xsi:type="dcterms:W3CDTF">2018-02-14T18:05:00Z</dcterms:created>
  <dcterms:modified xsi:type="dcterms:W3CDTF">2018-12-09T22:33:00Z</dcterms:modified>
</cp:coreProperties>
</file>